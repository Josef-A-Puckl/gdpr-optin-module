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097863C2"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681808">
        <w:rPr>
          <w:lang w:val="de-DE"/>
        </w:rPr>
        <w:br/>
        <w:t xml:space="preserve">GDPR </w:t>
      </w:r>
      <w:r w:rsidR="00C67217">
        <w:rPr>
          <w:lang w:val="de-DE"/>
        </w:rPr>
        <w:t>Opt-in</w:t>
      </w:r>
    </w:p>
    <w:p w14:paraId="678A7A84" w14:textId="77777777" w:rsidR="00DD2F3B" w:rsidRPr="00D1566F" w:rsidRDefault="00DD2F3B" w:rsidP="00DD2F3B">
      <w:pPr>
        <w:pStyle w:val="berschrift"/>
        <w:rPr>
          <w:lang w:val="de-DE"/>
        </w:rPr>
      </w:pPr>
      <w:bookmarkStart w:id="1" w:name="_Toc165112072"/>
      <w:bookmarkStart w:id="2" w:name="_Toc185061112"/>
      <w:bookmarkStart w:id="3" w:name="_Toc510515695"/>
      <w:r w:rsidRPr="00D1566F">
        <w:rPr>
          <w:lang w:val="de-DE"/>
        </w:rPr>
        <w:lastRenderedPageBreak/>
        <w:t>Copyright</w:t>
      </w:r>
      <w:bookmarkEnd w:id="0"/>
      <w:bookmarkEnd w:id="1"/>
      <w:bookmarkEnd w:id="2"/>
      <w:bookmarkEnd w:id="3"/>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BB0B90">
        <w:rPr>
          <w:noProof/>
        </w:rPr>
        <w:t>2018</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4" w:name="_Toc510515696"/>
      <w:r w:rsidRPr="00D1566F">
        <w:rPr>
          <w:lang w:val="de-DE"/>
        </w:rPr>
        <w:t>Lizenz</w:t>
      </w:r>
      <w:bookmarkEnd w:id="4"/>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 xml:space="preserve">Die Software für den OXID eShop Community Edition wird unter der GNU General Public </w:t>
      </w:r>
      <w:proofErr w:type="spellStart"/>
      <w:r w:rsidRPr="00D1566F">
        <w:t>License</w:t>
      </w:r>
      <w:proofErr w:type="spellEnd"/>
      <w:r w:rsidRPr="00D1566F">
        <w:t xml:space="preserve"> v3 veröf</w:t>
      </w:r>
      <w:r w:rsidR="008837ED" w:rsidRPr="00D1566F">
        <w:softHyphen/>
      </w:r>
      <w:r w:rsidRPr="00D1566F">
        <w:t xml:space="preserve">fentlicht. Sie dürfen </w:t>
      </w:r>
      <w:r w:rsidR="00897C1F" w:rsidRPr="00D1566F">
        <w:t>diese</w:t>
      </w:r>
      <w:r w:rsidRPr="00D1566F">
        <w:t xml:space="preserve"> entsprechend den von der Free Software </w:t>
      </w:r>
      <w:proofErr w:type="spellStart"/>
      <w:r w:rsidRPr="00D1566F">
        <w:t>Foundation</w:t>
      </w:r>
      <w:proofErr w:type="spellEnd"/>
      <w:r w:rsidRPr="00D1566F">
        <w:t xml:space="preserve">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 xml:space="preserve">Die Software für den OXID eShop Professional und Enterprise Edition wird unter kommerzieller Lizenz veröffentlicht. Die alleinigen Rechte an der Software liegen ausschließlich bei der OXID eSales AG. Eine </w:t>
      </w:r>
      <w:proofErr w:type="spellStart"/>
      <w:r w:rsidRPr="00D1566F">
        <w:t>Dekompilierung</w:t>
      </w:r>
      <w:proofErr w:type="spellEnd"/>
      <w:r w:rsidRPr="00D1566F">
        <w:t xml:space="preserve">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510515697"/>
      <w:bookmarkStart w:id="13" w:name="_Toc158887473"/>
      <w:bookmarkStart w:id="14" w:name="_Toc165112074"/>
      <w:bookmarkStart w:id="15" w:name="_Toc185061114"/>
      <w:r w:rsidRPr="00D1566F">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6" w:name="_Toc510515698"/>
      <w:r w:rsidRPr="00D1566F">
        <w:rPr>
          <w:lang w:val="de-DE"/>
        </w:rPr>
        <w:t>Impressum</w:t>
      </w:r>
      <w:bookmarkEnd w:id="13"/>
      <w:bookmarkEnd w:id="14"/>
      <w:bookmarkEnd w:id="15"/>
      <w:bookmarkEnd w:id="16"/>
    </w:p>
    <w:p w14:paraId="3510D6A1" w14:textId="77777777" w:rsidR="00E41748" w:rsidRPr="00D1566F" w:rsidRDefault="00E41748" w:rsidP="00E41748">
      <w:r w:rsidRPr="00D1566F">
        <w:t>OXID eSales AG</w:t>
      </w:r>
    </w:p>
    <w:p w14:paraId="62069D62" w14:textId="77777777" w:rsidR="00E41748" w:rsidRPr="00D1566F" w:rsidRDefault="00E41748" w:rsidP="00E41748">
      <w:proofErr w:type="spellStart"/>
      <w:r w:rsidRPr="00D1566F">
        <w:t>Bertoldstraße</w:t>
      </w:r>
      <w:proofErr w:type="spellEnd"/>
      <w:r w:rsidRPr="00D1566F">
        <w:t xml:space="preserv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w:t>
      </w:r>
      <w:proofErr w:type="spellStart"/>
      <w:r w:rsidR="003C0621" w:rsidRPr="00D1566F">
        <w:t>Schlenk</w:t>
      </w:r>
      <w:proofErr w:type="spellEnd"/>
      <w:r w:rsidR="003C0621" w:rsidRPr="00D1566F">
        <w:t xml:space="preserve">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 xml:space="preserve">Amtsgericht Freiburg i. </w:t>
      </w:r>
      <w:proofErr w:type="spellStart"/>
      <w:r w:rsidRPr="00D1566F">
        <w:t>Brg</w:t>
      </w:r>
      <w:proofErr w:type="spellEnd"/>
      <w:r w:rsidRPr="00D1566F">
        <w:t>.</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7" w:name="_Toc158887474"/>
      <w:bookmarkStart w:id="18" w:name="_Toc165112075"/>
      <w:bookmarkStart w:id="19" w:name="_Toc185061115"/>
      <w:bookmarkStart w:id="20" w:name="_Toc189641417"/>
      <w:bookmarkStart w:id="21" w:name="_Toc510515699"/>
      <w:r w:rsidR="00A500E1" w:rsidRPr="00D1566F">
        <w:rPr>
          <w:lang w:val="de-DE"/>
        </w:rPr>
        <w:lastRenderedPageBreak/>
        <w:t>Inhalts</w:t>
      </w:r>
      <w:bookmarkEnd w:id="17"/>
      <w:bookmarkEnd w:id="18"/>
      <w:r w:rsidR="00A500E1" w:rsidRPr="00D1566F">
        <w:rPr>
          <w:lang w:val="de-DE"/>
        </w:rPr>
        <w:t>verzeichnis</w:t>
      </w:r>
      <w:bookmarkEnd w:id="19"/>
      <w:bookmarkEnd w:id="20"/>
      <w:bookmarkEnd w:id="21"/>
    </w:p>
    <w:p w14:paraId="34A4185F" w14:textId="77777777" w:rsidR="00E72DCC"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510515695" w:history="1">
        <w:r w:rsidR="00E72DCC" w:rsidRPr="00310AF7">
          <w:rPr>
            <w:rStyle w:val="Hyperlink"/>
            <w:noProof/>
          </w:rPr>
          <w:t>Copyright</w:t>
        </w:r>
        <w:r w:rsidR="00E72DCC">
          <w:rPr>
            <w:noProof/>
            <w:webHidden/>
          </w:rPr>
          <w:tab/>
        </w:r>
        <w:r w:rsidR="00E72DCC">
          <w:rPr>
            <w:noProof/>
            <w:webHidden/>
          </w:rPr>
          <w:fldChar w:fldCharType="begin"/>
        </w:r>
        <w:r w:rsidR="00E72DCC">
          <w:rPr>
            <w:noProof/>
            <w:webHidden/>
          </w:rPr>
          <w:instrText xml:space="preserve"> PAGEREF _Toc510515695 \h </w:instrText>
        </w:r>
        <w:r w:rsidR="00E72DCC">
          <w:rPr>
            <w:noProof/>
            <w:webHidden/>
          </w:rPr>
        </w:r>
        <w:r w:rsidR="00E72DCC">
          <w:rPr>
            <w:noProof/>
            <w:webHidden/>
          </w:rPr>
          <w:fldChar w:fldCharType="separate"/>
        </w:r>
        <w:r w:rsidR="00BB0B90">
          <w:rPr>
            <w:noProof/>
            <w:webHidden/>
          </w:rPr>
          <w:t>2</w:t>
        </w:r>
        <w:r w:rsidR="00E72DCC">
          <w:rPr>
            <w:noProof/>
            <w:webHidden/>
          </w:rPr>
          <w:fldChar w:fldCharType="end"/>
        </w:r>
      </w:hyperlink>
    </w:p>
    <w:p w14:paraId="1647CFDA" w14:textId="77777777" w:rsidR="00E72DCC" w:rsidRDefault="006059BD">
      <w:pPr>
        <w:pStyle w:val="Verzeichnis1"/>
        <w:rPr>
          <w:rFonts w:asciiTheme="minorHAnsi" w:eastAsiaTheme="minorEastAsia" w:hAnsiTheme="minorHAnsi" w:cstheme="minorBidi"/>
          <w:noProof/>
          <w:sz w:val="22"/>
          <w:szCs w:val="22"/>
        </w:rPr>
      </w:pPr>
      <w:hyperlink w:anchor="_Toc510515696" w:history="1">
        <w:r w:rsidR="00E72DCC" w:rsidRPr="00310AF7">
          <w:rPr>
            <w:rStyle w:val="Hyperlink"/>
            <w:noProof/>
          </w:rPr>
          <w:t>Lizenz</w:t>
        </w:r>
        <w:r w:rsidR="00E72DCC">
          <w:rPr>
            <w:noProof/>
            <w:webHidden/>
          </w:rPr>
          <w:tab/>
        </w:r>
        <w:r w:rsidR="00E72DCC">
          <w:rPr>
            <w:noProof/>
            <w:webHidden/>
          </w:rPr>
          <w:fldChar w:fldCharType="begin"/>
        </w:r>
        <w:r w:rsidR="00E72DCC">
          <w:rPr>
            <w:noProof/>
            <w:webHidden/>
          </w:rPr>
          <w:instrText xml:space="preserve"> PAGEREF _Toc510515696 \h </w:instrText>
        </w:r>
        <w:r w:rsidR="00E72DCC">
          <w:rPr>
            <w:noProof/>
            <w:webHidden/>
          </w:rPr>
        </w:r>
        <w:r w:rsidR="00E72DCC">
          <w:rPr>
            <w:noProof/>
            <w:webHidden/>
          </w:rPr>
          <w:fldChar w:fldCharType="separate"/>
        </w:r>
        <w:r w:rsidR="00BB0B90">
          <w:rPr>
            <w:noProof/>
            <w:webHidden/>
          </w:rPr>
          <w:t>2</w:t>
        </w:r>
        <w:r w:rsidR="00E72DCC">
          <w:rPr>
            <w:noProof/>
            <w:webHidden/>
          </w:rPr>
          <w:fldChar w:fldCharType="end"/>
        </w:r>
      </w:hyperlink>
    </w:p>
    <w:p w14:paraId="5BFDA1C7" w14:textId="77777777" w:rsidR="00E72DCC" w:rsidRDefault="006059BD">
      <w:pPr>
        <w:pStyle w:val="Verzeichnis1"/>
        <w:rPr>
          <w:rFonts w:asciiTheme="minorHAnsi" w:eastAsiaTheme="minorEastAsia" w:hAnsiTheme="minorHAnsi" w:cstheme="minorBidi"/>
          <w:noProof/>
          <w:sz w:val="22"/>
          <w:szCs w:val="22"/>
        </w:rPr>
      </w:pPr>
      <w:hyperlink w:anchor="_Toc510515697" w:history="1">
        <w:r w:rsidR="00E72DCC" w:rsidRPr="00310AF7">
          <w:rPr>
            <w:rStyle w:val="Hyperlink"/>
            <w:noProof/>
          </w:rPr>
          <w:t>Konventionen</w:t>
        </w:r>
        <w:r w:rsidR="00E72DCC">
          <w:rPr>
            <w:noProof/>
            <w:webHidden/>
          </w:rPr>
          <w:tab/>
        </w:r>
        <w:r w:rsidR="00E72DCC">
          <w:rPr>
            <w:noProof/>
            <w:webHidden/>
          </w:rPr>
          <w:fldChar w:fldCharType="begin"/>
        </w:r>
        <w:r w:rsidR="00E72DCC">
          <w:rPr>
            <w:noProof/>
            <w:webHidden/>
          </w:rPr>
          <w:instrText xml:space="preserve"> PAGEREF _Toc510515697 \h </w:instrText>
        </w:r>
        <w:r w:rsidR="00E72DCC">
          <w:rPr>
            <w:noProof/>
            <w:webHidden/>
          </w:rPr>
        </w:r>
        <w:r w:rsidR="00E72DCC">
          <w:rPr>
            <w:noProof/>
            <w:webHidden/>
          </w:rPr>
          <w:fldChar w:fldCharType="separate"/>
        </w:r>
        <w:r w:rsidR="00BB0B90">
          <w:rPr>
            <w:noProof/>
            <w:webHidden/>
          </w:rPr>
          <w:t>3</w:t>
        </w:r>
        <w:r w:rsidR="00E72DCC">
          <w:rPr>
            <w:noProof/>
            <w:webHidden/>
          </w:rPr>
          <w:fldChar w:fldCharType="end"/>
        </w:r>
      </w:hyperlink>
    </w:p>
    <w:p w14:paraId="2C34495A" w14:textId="77777777" w:rsidR="00E72DCC" w:rsidRDefault="006059BD">
      <w:pPr>
        <w:pStyle w:val="Verzeichnis1"/>
        <w:rPr>
          <w:rFonts w:asciiTheme="minorHAnsi" w:eastAsiaTheme="minorEastAsia" w:hAnsiTheme="minorHAnsi" w:cstheme="minorBidi"/>
          <w:noProof/>
          <w:sz w:val="22"/>
          <w:szCs w:val="22"/>
        </w:rPr>
      </w:pPr>
      <w:hyperlink w:anchor="_Toc510515698" w:history="1">
        <w:r w:rsidR="00E72DCC" w:rsidRPr="00310AF7">
          <w:rPr>
            <w:rStyle w:val="Hyperlink"/>
            <w:noProof/>
          </w:rPr>
          <w:t>Impressum</w:t>
        </w:r>
        <w:r w:rsidR="00E72DCC">
          <w:rPr>
            <w:noProof/>
            <w:webHidden/>
          </w:rPr>
          <w:tab/>
        </w:r>
        <w:r w:rsidR="00E72DCC">
          <w:rPr>
            <w:noProof/>
            <w:webHidden/>
          </w:rPr>
          <w:fldChar w:fldCharType="begin"/>
        </w:r>
        <w:r w:rsidR="00E72DCC">
          <w:rPr>
            <w:noProof/>
            <w:webHidden/>
          </w:rPr>
          <w:instrText xml:space="preserve"> PAGEREF _Toc510515698 \h </w:instrText>
        </w:r>
        <w:r w:rsidR="00E72DCC">
          <w:rPr>
            <w:noProof/>
            <w:webHidden/>
          </w:rPr>
        </w:r>
        <w:r w:rsidR="00E72DCC">
          <w:rPr>
            <w:noProof/>
            <w:webHidden/>
          </w:rPr>
          <w:fldChar w:fldCharType="separate"/>
        </w:r>
        <w:r w:rsidR="00BB0B90">
          <w:rPr>
            <w:noProof/>
            <w:webHidden/>
          </w:rPr>
          <w:t>3</w:t>
        </w:r>
        <w:r w:rsidR="00E72DCC">
          <w:rPr>
            <w:noProof/>
            <w:webHidden/>
          </w:rPr>
          <w:fldChar w:fldCharType="end"/>
        </w:r>
      </w:hyperlink>
    </w:p>
    <w:p w14:paraId="6CEED769" w14:textId="77777777" w:rsidR="00E72DCC" w:rsidRDefault="006059BD">
      <w:pPr>
        <w:pStyle w:val="Verzeichnis1"/>
        <w:rPr>
          <w:rFonts w:asciiTheme="minorHAnsi" w:eastAsiaTheme="minorEastAsia" w:hAnsiTheme="minorHAnsi" w:cstheme="minorBidi"/>
          <w:noProof/>
          <w:sz w:val="22"/>
          <w:szCs w:val="22"/>
        </w:rPr>
      </w:pPr>
      <w:hyperlink w:anchor="_Toc510515699" w:history="1">
        <w:r w:rsidR="00E72DCC" w:rsidRPr="00310AF7">
          <w:rPr>
            <w:rStyle w:val="Hyperlink"/>
            <w:noProof/>
          </w:rPr>
          <w:t>Inhaltsverzeichnis</w:t>
        </w:r>
        <w:r w:rsidR="00E72DCC">
          <w:rPr>
            <w:noProof/>
            <w:webHidden/>
          </w:rPr>
          <w:tab/>
        </w:r>
        <w:r w:rsidR="00E72DCC">
          <w:rPr>
            <w:noProof/>
            <w:webHidden/>
          </w:rPr>
          <w:fldChar w:fldCharType="begin"/>
        </w:r>
        <w:r w:rsidR="00E72DCC">
          <w:rPr>
            <w:noProof/>
            <w:webHidden/>
          </w:rPr>
          <w:instrText xml:space="preserve"> PAGEREF _Toc510515699 \h </w:instrText>
        </w:r>
        <w:r w:rsidR="00E72DCC">
          <w:rPr>
            <w:noProof/>
            <w:webHidden/>
          </w:rPr>
        </w:r>
        <w:r w:rsidR="00E72DCC">
          <w:rPr>
            <w:noProof/>
            <w:webHidden/>
          </w:rPr>
          <w:fldChar w:fldCharType="separate"/>
        </w:r>
        <w:r w:rsidR="00BB0B90">
          <w:rPr>
            <w:noProof/>
            <w:webHidden/>
          </w:rPr>
          <w:t>4</w:t>
        </w:r>
        <w:r w:rsidR="00E72DCC">
          <w:rPr>
            <w:noProof/>
            <w:webHidden/>
          </w:rPr>
          <w:fldChar w:fldCharType="end"/>
        </w:r>
      </w:hyperlink>
    </w:p>
    <w:p w14:paraId="21CACF8E" w14:textId="77777777" w:rsidR="00E72DCC" w:rsidRDefault="006059BD">
      <w:pPr>
        <w:pStyle w:val="Verzeichnis1"/>
        <w:tabs>
          <w:tab w:val="left" w:pos="400"/>
        </w:tabs>
        <w:rPr>
          <w:rFonts w:asciiTheme="minorHAnsi" w:eastAsiaTheme="minorEastAsia" w:hAnsiTheme="minorHAnsi" w:cstheme="minorBidi"/>
          <w:noProof/>
          <w:sz w:val="22"/>
          <w:szCs w:val="22"/>
        </w:rPr>
      </w:pPr>
      <w:hyperlink w:anchor="_Toc510515700" w:history="1">
        <w:r w:rsidR="00E72DCC" w:rsidRPr="00310AF7">
          <w:rPr>
            <w:rStyle w:val="Hyperlink"/>
            <w:noProof/>
          </w:rPr>
          <w:t>1</w:t>
        </w:r>
        <w:r w:rsidR="00E72DCC">
          <w:rPr>
            <w:rFonts w:asciiTheme="minorHAnsi" w:eastAsiaTheme="minorEastAsia" w:hAnsiTheme="minorHAnsi" w:cstheme="minorBidi"/>
            <w:noProof/>
            <w:sz w:val="22"/>
            <w:szCs w:val="22"/>
          </w:rPr>
          <w:tab/>
        </w:r>
        <w:r w:rsidR="00E72DCC" w:rsidRPr="00310AF7">
          <w:rPr>
            <w:rStyle w:val="Hyperlink"/>
            <w:noProof/>
          </w:rPr>
          <w:t>Einführung</w:t>
        </w:r>
        <w:r w:rsidR="00E72DCC">
          <w:rPr>
            <w:noProof/>
            <w:webHidden/>
          </w:rPr>
          <w:tab/>
        </w:r>
        <w:r w:rsidR="00E72DCC">
          <w:rPr>
            <w:noProof/>
            <w:webHidden/>
          </w:rPr>
          <w:fldChar w:fldCharType="begin"/>
        </w:r>
        <w:r w:rsidR="00E72DCC">
          <w:rPr>
            <w:noProof/>
            <w:webHidden/>
          </w:rPr>
          <w:instrText xml:space="preserve"> PAGEREF _Toc510515700 \h </w:instrText>
        </w:r>
        <w:r w:rsidR="00E72DCC">
          <w:rPr>
            <w:noProof/>
            <w:webHidden/>
          </w:rPr>
        </w:r>
        <w:r w:rsidR="00E72DCC">
          <w:rPr>
            <w:noProof/>
            <w:webHidden/>
          </w:rPr>
          <w:fldChar w:fldCharType="separate"/>
        </w:r>
        <w:r w:rsidR="00BB0B90">
          <w:rPr>
            <w:noProof/>
            <w:webHidden/>
          </w:rPr>
          <w:t>5</w:t>
        </w:r>
        <w:r w:rsidR="00E72DCC">
          <w:rPr>
            <w:noProof/>
            <w:webHidden/>
          </w:rPr>
          <w:fldChar w:fldCharType="end"/>
        </w:r>
      </w:hyperlink>
    </w:p>
    <w:p w14:paraId="7C895086" w14:textId="77777777" w:rsidR="00E72DCC" w:rsidRDefault="006059BD">
      <w:pPr>
        <w:pStyle w:val="Verzeichnis1"/>
        <w:tabs>
          <w:tab w:val="left" w:pos="400"/>
        </w:tabs>
        <w:rPr>
          <w:rFonts w:asciiTheme="minorHAnsi" w:eastAsiaTheme="minorEastAsia" w:hAnsiTheme="minorHAnsi" w:cstheme="minorBidi"/>
          <w:noProof/>
          <w:sz w:val="22"/>
          <w:szCs w:val="22"/>
        </w:rPr>
      </w:pPr>
      <w:hyperlink w:anchor="_Toc510515701" w:history="1">
        <w:r w:rsidR="00E72DCC" w:rsidRPr="00310AF7">
          <w:rPr>
            <w:rStyle w:val="Hyperlink"/>
            <w:noProof/>
          </w:rPr>
          <w:t>2</w:t>
        </w:r>
        <w:r w:rsidR="00E72DCC">
          <w:rPr>
            <w:rFonts w:asciiTheme="minorHAnsi" w:eastAsiaTheme="minorEastAsia" w:hAnsiTheme="minorHAnsi" w:cstheme="minorBidi"/>
            <w:noProof/>
            <w:sz w:val="22"/>
            <w:szCs w:val="22"/>
          </w:rPr>
          <w:tab/>
        </w:r>
        <w:r w:rsidR="00E72DCC" w:rsidRPr="00310AF7">
          <w:rPr>
            <w:rStyle w:val="Hyperlink"/>
            <w:noProof/>
          </w:rPr>
          <w:t>Systemvoraussetzungen</w:t>
        </w:r>
        <w:r w:rsidR="00E72DCC">
          <w:rPr>
            <w:noProof/>
            <w:webHidden/>
          </w:rPr>
          <w:tab/>
        </w:r>
        <w:r w:rsidR="00E72DCC">
          <w:rPr>
            <w:noProof/>
            <w:webHidden/>
          </w:rPr>
          <w:fldChar w:fldCharType="begin"/>
        </w:r>
        <w:r w:rsidR="00E72DCC">
          <w:rPr>
            <w:noProof/>
            <w:webHidden/>
          </w:rPr>
          <w:instrText xml:space="preserve"> PAGEREF _Toc510515701 \h </w:instrText>
        </w:r>
        <w:r w:rsidR="00E72DCC">
          <w:rPr>
            <w:noProof/>
            <w:webHidden/>
          </w:rPr>
        </w:r>
        <w:r w:rsidR="00E72DCC">
          <w:rPr>
            <w:noProof/>
            <w:webHidden/>
          </w:rPr>
          <w:fldChar w:fldCharType="separate"/>
        </w:r>
        <w:r w:rsidR="00BB0B90">
          <w:rPr>
            <w:noProof/>
            <w:webHidden/>
          </w:rPr>
          <w:t>6</w:t>
        </w:r>
        <w:r w:rsidR="00E72DCC">
          <w:rPr>
            <w:noProof/>
            <w:webHidden/>
          </w:rPr>
          <w:fldChar w:fldCharType="end"/>
        </w:r>
      </w:hyperlink>
    </w:p>
    <w:p w14:paraId="3AE331FF" w14:textId="77777777" w:rsidR="00E72DCC" w:rsidRDefault="006059BD">
      <w:pPr>
        <w:pStyle w:val="Verzeichnis1"/>
        <w:tabs>
          <w:tab w:val="left" w:pos="400"/>
        </w:tabs>
        <w:rPr>
          <w:rFonts w:asciiTheme="minorHAnsi" w:eastAsiaTheme="minorEastAsia" w:hAnsiTheme="minorHAnsi" w:cstheme="minorBidi"/>
          <w:noProof/>
          <w:sz w:val="22"/>
          <w:szCs w:val="22"/>
        </w:rPr>
      </w:pPr>
      <w:hyperlink w:anchor="_Toc510515702" w:history="1">
        <w:r w:rsidR="00E72DCC" w:rsidRPr="00310AF7">
          <w:rPr>
            <w:rStyle w:val="Hyperlink"/>
            <w:noProof/>
          </w:rPr>
          <w:t>3</w:t>
        </w:r>
        <w:r w:rsidR="00E72DCC">
          <w:rPr>
            <w:rFonts w:asciiTheme="minorHAnsi" w:eastAsiaTheme="minorEastAsia" w:hAnsiTheme="minorHAnsi" w:cstheme="minorBidi"/>
            <w:noProof/>
            <w:sz w:val="22"/>
            <w:szCs w:val="22"/>
          </w:rPr>
          <w:tab/>
        </w:r>
        <w:r w:rsidR="00E72DCC" w:rsidRPr="00310AF7">
          <w:rPr>
            <w:rStyle w:val="Hyperlink"/>
            <w:noProof/>
          </w:rPr>
          <w:t>Installation</w:t>
        </w:r>
        <w:r w:rsidR="00E72DCC">
          <w:rPr>
            <w:noProof/>
            <w:webHidden/>
          </w:rPr>
          <w:tab/>
        </w:r>
        <w:r w:rsidR="00E72DCC">
          <w:rPr>
            <w:noProof/>
            <w:webHidden/>
          </w:rPr>
          <w:fldChar w:fldCharType="begin"/>
        </w:r>
        <w:r w:rsidR="00E72DCC">
          <w:rPr>
            <w:noProof/>
            <w:webHidden/>
          </w:rPr>
          <w:instrText xml:space="preserve"> PAGEREF _Toc510515702 \h </w:instrText>
        </w:r>
        <w:r w:rsidR="00E72DCC">
          <w:rPr>
            <w:noProof/>
            <w:webHidden/>
          </w:rPr>
        </w:r>
        <w:r w:rsidR="00E72DCC">
          <w:rPr>
            <w:noProof/>
            <w:webHidden/>
          </w:rPr>
          <w:fldChar w:fldCharType="separate"/>
        </w:r>
        <w:r w:rsidR="00BB0B90">
          <w:rPr>
            <w:noProof/>
            <w:webHidden/>
          </w:rPr>
          <w:t>6</w:t>
        </w:r>
        <w:r w:rsidR="00E72DCC">
          <w:rPr>
            <w:noProof/>
            <w:webHidden/>
          </w:rPr>
          <w:fldChar w:fldCharType="end"/>
        </w:r>
      </w:hyperlink>
    </w:p>
    <w:p w14:paraId="3901CD4B" w14:textId="77777777" w:rsidR="00E72DCC" w:rsidRDefault="006059BD">
      <w:pPr>
        <w:pStyle w:val="Verzeichnis2"/>
        <w:rPr>
          <w:rFonts w:asciiTheme="minorHAnsi" w:eastAsiaTheme="minorEastAsia" w:hAnsiTheme="minorHAnsi" w:cstheme="minorBidi"/>
          <w:noProof/>
          <w:sz w:val="22"/>
          <w:szCs w:val="22"/>
        </w:rPr>
      </w:pPr>
      <w:hyperlink w:anchor="_Toc510515703" w:history="1">
        <w:r w:rsidR="00E72DCC" w:rsidRPr="00310AF7">
          <w:rPr>
            <w:rStyle w:val="Hyperlink"/>
            <w:noProof/>
          </w:rPr>
          <w:t>3.1</w:t>
        </w:r>
        <w:r w:rsidR="00E72DCC">
          <w:rPr>
            <w:rFonts w:asciiTheme="minorHAnsi" w:eastAsiaTheme="minorEastAsia" w:hAnsiTheme="minorHAnsi" w:cstheme="minorBidi"/>
            <w:noProof/>
            <w:sz w:val="22"/>
            <w:szCs w:val="22"/>
          </w:rPr>
          <w:tab/>
        </w:r>
        <w:r w:rsidR="00E72DCC" w:rsidRPr="00310AF7">
          <w:rPr>
            <w:rStyle w:val="Hyperlink"/>
            <w:noProof/>
          </w:rPr>
          <w:t>Modul herunterladen</w:t>
        </w:r>
        <w:r w:rsidR="00E72DCC">
          <w:rPr>
            <w:noProof/>
            <w:webHidden/>
          </w:rPr>
          <w:tab/>
        </w:r>
        <w:r w:rsidR="00E72DCC">
          <w:rPr>
            <w:noProof/>
            <w:webHidden/>
          </w:rPr>
          <w:fldChar w:fldCharType="begin"/>
        </w:r>
        <w:r w:rsidR="00E72DCC">
          <w:rPr>
            <w:noProof/>
            <w:webHidden/>
          </w:rPr>
          <w:instrText xml:space="preserve"> PAGEREF _Toc510515703 \h </w:instrText>
        </w:r>
        <w:r w:rsidR="00E72DCC">
          <w:rPr>
            <w:noProof/>
            <w:webHidden/>
          </w:rPr>
        </w:r>
        <w:r w:rsidR="00E72DCC">
          <w:rPr>
            <w:noProof/>
            <w:webHidden/>
          </w:rPr>
          <w:fldChar w:fldCharType="separate"/>
        </w:r>
        <w:r w:rsidR="00BB0B90">
          <w:rPr>
            <w:noProof/>
            <w:webHidden/>
          </w:rPr>
          <w:t>6</w:t>
        </w:r>
        <w:r w:rsidR="00E72DCC">
          <w:rPr>
            <w:noProof/>
            <w:webHidden/>
          </w:rPr>
          <w:fldChar w:fldCharType="end"/>
        </w:r>
      </w:hyperlink>
    </w:p>
    <w:p w14:paraId="152D7EEE" w14:textId="77777777" w:rsidR="00E72DCC" w:rsidRDefault="006059BD">
      <w:pPr>
        <w:pStyle w:val="Verzeichnis2"/>
        <w:rPr>
          <w:rFonts w:asciiTheme="minorHAnsi" w:eastAsiaTheme="minorEastAsia" w:hAnsiTheme="minorHAnsi" w:cstheme="minorBidi"/>
          <w:noProof/>
          <w:sz w:val="22"/>
          <w:szCs w:val="22"/>
        </w:rPr>
      </w:pPr>
      <w:hyperlink w:anchor="_Toc510515704" w:history="1">
        <w:r w:rsidR="00E72DCC" w:rsidRPr="00310AF7">
          <w:rPr>
            <w:rStyle w:val="Hyperlink"/>
            <w:noProof/>
          </w:rPr>
          <w:t>3.2</w:t>
        </w:r>
        <w:r w:rsidR="00E72DCC">
          <w:rPr>
            <w:rFonts w:asciiTheme="minorHAnsi" w:eastAsiaTheme="minorEastAsia" w:hAnsiTheme="minorHAnsi" w:cstheme="minorBidi"/>
            <w:noProof/>
            <w:sz w:val="22"/>
            <w:szCs w:val="22"/>
          </w:rPr>
          <w:tab/>
        </w:r>
        <w:r w:rsidR="00E72DCC" w:rsidRPr="00310AF7">
          <w:rPr>
            <w:rStyle w:val="Hyperlink"/>
            <w:noProof/>
          </w:rPr>
          <w:t>Modul aktivieren</w:t>
        </w:r>
        <w:r w:rsidR="00E72DCC">
          <w:rPr>
            <w:noProof/>
            <w:webHidden/>
          </w:rPr>
          <w:tab/>
        </w:r>
        <w:r w:rsidR="00E72DCC">
          <w:rPr>
            <w:noProof/>
            <w:webHidden/>
          </w:rPr>
          <w:fldChar w:fldCharType="begin"/>
        </w:r>
        <w:r w:rsidR="00E72DCC">
          <w:rPr>
            <w:noProof/>
            <w:webHidden/>
          </w:rPr>
          <w:instrText xml:space="preserve"> PAGEREF _Toc510515704 \h </w:instrText>
        </w:r>
        <w:r w:rsidR="00E72DCC">
          <w:rPr>
            <w:noProof/>
            <w:webHidden/>
          </w:rPr>
        </w:r>
        <w:r w:rsidR="00E72DCC">
          <w:rPr>
            <w:noProof/>
            <w:webHidden/>
          </w:rPr>
          <w:fldChar w:fldCharType="separate"/>
        </w:r>
        <w:r w:rsidR="00BB0B90">
          <w:rPr>
            <w:noProof/>
            <w:webHidden/>
          </w:rPr>
          <w:t>6</w:t>
        </w:r>
        <w:r w:rsidR="00E72DCC">
          <w:rPr>
            <w:noProof/>
            <w:webHidden/>
          </w:rPr>
          <w:fldChar w:fldCharType="end"/>
        </w:r>
      </w:hyperlink>
    </w:p>
    <w:p w14:paraId="0D6B2B48" w14:textId="77777777" w:rsidR="00E72DCC" w:rsidRDefault="006059BD">
      <w:pPr>
        <w:pStyle w:val="Verzeichnis2"/>
        <w:rPr>
          <w:rFonts w:asciiTheme="minorHAnsi" w:eastAsiaTheme="minorEastAsia" w:hAnsiTheme="minorHAnsi" w:cstheme="minorBidi"/>
          <w:noProof/>
          <w:sz w:val="22"/>
          <w:szCs w:val="22"/>
        </w:rPr>
      </w:pPr>
      <w:hyperlink w:anchor="_Toc510515705" w:history="1">
        <w:r w:rsidR="00E72DCC" w:rsidRPr="00310AF7">
          <w:rPr>
            <w:rStyle w:val="Hyperlink"/>
            <w:noProof/>
          </w:rPr>
          <w:t>3.3</w:t>
        </w:r>
        <w:r w:rsidR="00E72DCC">
          <w:rPr>
            <w:rFonts w:asciiTheme="minorHAnsi" w:eastAsiaTheme="minorEastAsia" w:hAnsiTheme="minorHAnsi" w:cstheme="minorBidi"/>
            <w:noProof/>
            <w:sz w:val="22"/>
            <w:szCs w:val="22"/>
          </w:rPr>
          <w:tab/>
        </w:r>
        <w:r w:rsidR="00E72DCC" w:rsidRPr="00310AF7">
          <w:rPr>
            <w:rStyle w:val="Hyperlink"/>
            <w:noProof/>
          </w:rPr>
          <w:t>Temporäre Dateien löschen</w:t>
        </w:r>
        <w:r w:rsidR="00E72DCC">
          <w:rPr>
            <w:noProof/>
            <w:webHidden/>
          </w:rPr>
          <w:tab/>
        </w:r>
        <w:r w:rsidR="00E72DCC">
          <w:rPr>
            <w:noProof/>
            <w:webHidden/>
          </w:rPr>
          <w:fldChar w:fldCharType="begin"/>
        </w:r>
        <w:r w:rsidR="00E72DCC">
          <w:rPr>
            <w:noProof/>
            <w:webHidden/>
          </w:rPr>
          <w:instrText xml:space="preserve"> PAGEREF _Toc510515705 \h </w:instrText>
        </w:r>
        <w:r w:rsidR="00E72DCC">
          <w:rPr>
            <w:noProof/>
            <w:webHidden/>
          </w:rPr>
        </w:r>
        <w:r w:rsidR="00E72DCC">
          <w:rPr>
            <w:noProof/>
            <w:webHidden/>
          </w:rPr>
          <w:fldChar w:fldCharType="separate"/>
        </w:r>
        <w:r w:rsidR="00BB0B90">
          <w:rPr>
            <w:noProof/>
            <w:webHidden/>
          </w:rPr>
          <w:t>6</w:t>
        </w:r>
        <w:r w:rsidR="00E72DCC">
          <w:rPr>
            <w:noProof/>
            <w:webHidden/>
          </w:rPr>
          <w:fldChar w:fldCharType="end"/>
        </w:r>
      </w:hyperlink>
    </w:p>
    <w:p w14:paraId="6368332F" w14:textId="77777777" w:rsidR="00E72DCC" w:rsidRDefault="006059BD">
      <w:pPr>
        <w:pStyle w:val="Verzeichnis1"/>
        <w:tabs>
          <w:tab w:val="left" w:pos="400"/>
        </w:tabs>
        <w:rPr>
          <w:rFonts w:asciiTheme="minorHAnsi" w:eastAsiaTheme="minorEastAsia" w:hAnsiTheme="minorHAnsi" w:cstheme="minorBidi"/>
          <w:noProof/>
          <w:sz w:val="22"/>
          <w:szCs w:val="22"/>
        </w:rPr>
      </w:pPr>
      <w:hyperlink w:anchor="_Toc510515706" w:history="1">
        <w:r w:rsidR="00E72DCC" w:rsidRPr="00310AF7">
          <w:rPr>
            <w:rStyle w:val="Hyperlink"/>
            <w:noProof/>
          </w:rPr>
          <w:t>4</w:t>
        </w:r>
        <w:r w:rsidR="00E72DCC">
          <w:rPr>
            <w:rFonts w:asciiTheme="minorHAnsi" w:eastAsiaTheme="minorEastAsia" w:hAnsiTheme="minorHAnsi" w:cstheme="minorBidi"/>
            <w:noProof/>
            <w:sz w:val="22"/>
            <w:szCs w:val="22"/>
          </w:rPr>
          <w:tab/>
        </w:r>
        <w:r w:rsidR="00E72DCC" w:rsidRPr="00310AF7">
          <w:rPr>
            <w:rStyle w:val="Hyperlink"/>
            <w:noProof/>
          </w:rPr>
          <w:t>Konfiguration</w:t>
        </w:r>
        <w:r w:rsidR="00E72DCC">
          <w:rPr>
            <w:noProof/>
            <w:webHidden/>
          </w:rPr>
          <w:tab/>
        </w:r>
        <w:r w:rsidR="00E72DCC">
          <w:rPr>
            <w:noProof/>
            <w:webHidden/>
          </w:rPr>
          <w:fldChar w:fldCharType="begin"/>
        </w:r>
        <w:r w:rsidR="00E72DCC">
          <w:rPr>
            <w:noProof/>
            <w:webHidden/>
          </w:rPr>
          <w:instrText xml:space="preserve"> PAGEREF _Toc510515706 \h </w:instrText>
        </w:r>
        <w:r w:rsidR="00E72DCC">
          <w:rPr>
            <w:noProof/>
            <w:webHidden/>
          </w:rPr>
        </w:r>
        <w:r w:rsidR="00E72DCC">
          <w:rPr>
            <w:noProof/>
            <w:webHidden/>
          </w:rPr>
          <w:fldChar w:fldCharType="separate"/>
        </w:r>
        <w:r w:rsidR="00BB0B90">
          <w:rPr>
            <w:noProof/>
            <w:webHidden/>
          </w:rPr>
          <w:t>6</w:t>
        </w:r>
        <w:r w:rsidR="00E72DCC">
          <w:rPr>
            <w:noProof/>
            <w:webHidden/>
          </w:rPr>
          <w:fldChar w:fldCharType="end"/>
        </w:r>
      </w:hyperlink>
    </w:p>
    <w:p w14:paraId="2F807D99" w14:textId="77777777" w:rsidR="00E72DCC" w:rsidRDefault="006059BD">
      <w:pPr>
        <w:pStyle w:val="Verzeichnis1"/>
        <w:tabs>
          <w:tab w:val="left" w:pos="400"/>
        </w:tabs>
        <w:rPr>
          <w:rFonts w:asciiTheme="minorHAnsi" w:eastAsiaTheme="minorEastAsia" w:hAnsiTheme="minorHAnsi" w:cstheme="minorBidi"/>
          <w:noProof/>
          <w:sz w:val="22"/>
          <w:szCs w:val="22"/>
        </w:rPr>
      </w:pPr>
      <w:hyperlink w:anchor="_Toc510515707" w:history="1">
        <w:r w:rsidR="00E72DCC" w:rsidRPr="00310AF7">
          <w:rPr>
            <w:rStyle w:val="Hyperlink"/>
            <w:noProof/>
          </w:rPr>
          <w:t>5</w:t>
        </w:r>
        <w:r w:rsidR="00E72DCC">
          <w:rPr>
            <w:rFonts w:asciiTheme="minorHAnsi" w:eastAsiaTheme="minorEastAsia" w:hAnsiTheme="minorHAnsi" w:cstheme="minorBidi"/>
            <w:noProof/>
            <w:sz w:val="22"/>
            <w:szCs w:val="22"/>
          </w:rPr>
          <w:tab/>
        </w:r>
        <w:r w:rsidR="00E72DCC" w:rsidRPr="00310AF7">
          <w:rPr>
            <w:rStyle w:val="Hyperlink"/>
            <w:noProof/>
          </w:rPr>
          <w:t>Funktionsbeschreibung</w:t>
        </w:r>
        <w:r w:rsidR="00E72DCC">
          <w:rPr>
            <w:noProof/>
            <w:webHidden/>
          </w:rPr>
          <w:tab/>
        </w:r>
        <w:r w:rsidR="00E72DCC">
          <w:rPr>
            <w:noProof/>
            <w:webHidden/>
          </w:rPr>
          <w:fldChar w:fldCharType="begin"/>
        </w:r>
        <w:r w:rsidR="00E72DCC">
          <w:rPr>
            <w:noProof/>
            <w:webHidden/>
          </w:rPr>
          <w:instrText xml:space="preserve"> PAGEREF _Toc510515707 \h </w:instrText>
        </w:r>
        <w:r w:rsidR="00E72DCC">
          <w:rPr>
            <w:noProof/>
            <w:webHidden/>
          </w:rPr>
        </w:r>
        <w:r w:rsidR="00E72DCC">
          <w:rPr>
            <w:noProof/>
            <w:webHidden/>
          </w:rPr>
          <w:fldChar w:fldCharType="separate"/>
        </w:r>
        <w:r w:rsidR="00BB0B90">
          <w:rPr>
            <w:noProof/>
            <w:webHidden/>
          </w:rPr>
          <w:t>8</w:t>
        </w:r>
        <w:r w:rsidR="00E72DCC">
          <w:rPr>
            <w:noProof/>
            <w:webHidden/>
          </w:rPr>
          <w:fldChar w:fldCharType="end"/>
        </w:r>
      </w:hyperlink>
    </w:p>
    <w:p w14:paraId="6F5F2328" w14:textId="77777777" w:rsidR="00E72DCC" w:rsidRDefault="006059BD">
      <w:pPr>
        <w:pStyle w:val="Verzeichnis2"/>
        <w:rPr>
          <w:rFonts w:asciiTheme="minorHAnsi" w:eastAsiaTheme="minorEastAsia" w:hAnsiTheme="minorHAnsi" w:cstheme="minorBidi"/>
          <w:noProof/>
          <w:sz w:val="22"/>
          <w:szCs w:val="22"/>
        </w:rPr>
      </w:pPr>
      <w:hyperlink w:anchor="_Toc510515708" w:history="1">
        <w:r w:rsidR="00E72DCC" w:rsidRPr="00310AF7">
          <w:rPr>
            <w:rStyle w:val="Hyperlink"/>
            <w:noProof/>
          </w:rPr>
          <w:t>5.1</w:t>
        </w:r>
        <w:r w:rsidR="00E72DCC">
          <w:rPr>
            <w:rFonts w:asciiTheme="minorHAnsi" w:eastAsiaTheme="minorEastAsia" w:hAnsiTheme="minorHAnsi" w:cstheme="minorBidi"/>
            <w:noProof/>
            <w:sz w:val="22"/>
            <w:szCs w:val="22"/>
          </w:rPr>
          <w:tab/>
        </w:r>
        <w:r w:rsidR="00E72DCC" w:rsidRPr="00310AF7">
          <w:rPr>
            <w:rStyle w:val="Hyperlink"/>
            <w:noProof/>
          </w:rPr>
          <w:t>Lieferadresse</w:t>
        </w:r>
        <w:r w:rsidR="00E72DCC">
          <w:rPr>
            <w:noProof/>
            <w:webHidden/>
          </w:rPr>
          <w:tab/>
        </w:r>
        <w:r w:rsidR="00E72DCC">
          <w:rPr>
            <w:noProof/>
            <w:webHidden/>
          </w:rPr>
          <w:fldChar w:fldCharType="begin"/>
        </w:r>
        <w:r w:rsidR="00E72DCC">
          <w:rPr>
            <w:noProof/>
            <w:webHidden/>
          </w:rPr>
          <w:instrText xml:space="preserve"> PAGEREF _Toc510515708 \h </w:instrText>
        </w:r>
        <w:r w:rsidR="00E72DCC">
          <w:rPr>
            <w:noProof/>
            <w:webHidden/>
          </w:rPr>
        </w:r>
        <w:r w:rsidR="00E72DCC">
          <w:rPr>
            <w:noProof/>
            <w:webHidden/>
          </w:rPr>
          <w:fldChar w:fldCharType="separate"/>
        </w:r>
        <w:r w:rsidR="00BB0B90">
          <w:rPr>
            <w:noProof/>
            <w:webHidden/>
          </w:rPr>
          <w:t>8</w:t>
        </w:r>
        <w:r w:rsidR="00E72DCC">
          <w:rPr>
            <w:noProof/>
            <w:webHidden/>
          </w:rPr>
          <w:fldChar w:fldCharType="end"/>
        </w:r>
      </w:hyperlink>
    </w:p>
    <w:p w14:paraId="2FD4A7CC" w14:textId="77777777" w:rsidR="00E72DCC" w:rsidRDefault="006059BD">
      <w:pPr>
        <w:pStyle w:val="Verzeichnis2"/>
        <w:rPr>
          <w:rFonts w:asciiTheme="minorHAnsi" w:eastAsiaTheme="minorEastAsia" w:hAnsiTheme="minorHAnsi" w:cstheme="minorBidi"/>
          <w:noProof/>
          <w:sz w:val="22"/>
          <w:szCs w:val="22"/>
        </w:rPr>
      </w:pPr>
      <w:hyperlink w:anchor="_Toc510515709" w:history="1">
        <w:r w:rsidR="00E72DCC" w:rsidRPr="00310AF7">
          <w:rPr>
            <w:rStyle w:val="Hyperlink"/>
            <w:noProof/>
          </w:rPr>
          <w:t>5.2</w:t>
        </w:r>
        <w:r w:rsidR="00E72DCC">
          <w:rPr>
            <w:rFonts w:asciiTheme="minorHAnsi" w:eastAsiaTheme="minorEastAsia" w:hAnsiTheme="minorHAnsi" w:cstheme="minorBidi"/>
            <w:noProof/>
            <w:sz w:val="22"/>
            <w:szCs w:val="22"/>
          </w:rPr>
          <w:tab/>
        </w:r>
        <w:r w:rsidR="00E72DCC" w:rsidRPr="00310AF7">
          <w:rPr>
            <w:rStyle w:val="Hyperlink"/>
            <w:noProof/>
          </w:rPr>
          <w:t>Registrierung</w:t>
        </w:r>
        <w:r w:rsidR="00E72DCC">
          <w:rPr>
            <w:noProof/>
            <w:webHidden/>
          </w:rPr>
          <w:tab/>
        </w:r>
        <w:r w:rsidR="00E72DCC">
          <w:rPr>
            <w:noProof/>
            <w:webHidden/>
          </w:rPr>
          <w:fldChar w:fldCharType="begin"/>
        </w:r>
        <w:r w:rsidR="00E72DCC">
          <w:rPr>
            <w:noProof/>
            <w:webHidden/>
          </w:rPr>
          <w:instrText xml:space="preserve"> PAGEREF _Toc510515709 \h </w:instrText>
        </w:r>
        <w:r w:rsidR="00E72DCC">
          <w:rPr>
            <w:noProof/>
            <w:webHidden/>
          </w:rPr>
        </w:r>
        <w:r w:rsidR="00E72DCC">
          <w:rPr>
            <w:noProof/>
            <w:webHidden/>
          </w:rPr>
          <w:fldChar w:fldCharType="separate"/>
        </w:r>
        <w:r w:rsidR="00BB0B90">
          <w:rPr>
            <w:noProof/>
            <w:webHidden/>
          </w:rPr>
          <w:t>10</w:t>
        </w:r>
        <w:r w:rsidR="00E72DCC">
          <w:rPr>
            <w:noProof/>
            <w:webHidden/>
          </w:rPr>
          <w:fldChar w:fldCharType="end"/>
        </w:r>
      </w:hyperlink>
    </w:p>
    <w:p w14:paraId="0C36171A" w14:textId="77777777" w:rsidR="00E72DCC" w:rsidRDefault="006059BD">
      <w:pPr>
        <w:pStyle w:val="Verzeichnis2"/>
        <w:rPr>
          <w:rFonts w:asciiTheme="minorHAnsi" w:eastAsiaTheme="minorEastAsia" w:hAnsiTheme="minorHAnsi" w:cstheme="minorBidi"/>
          <w:noProof/>
          <w:sz w:val="22"/>
          <w:szCs w:val="22"/>
        </w:rPr>
      </w:pPr>
      <w:hyperlink w:anchor="_Toc510515710" w:history="1">
        <w:r w:rsidR="00E72DCC" w:rsidRPr="00310AF7">
          <w:rPr>
            <w:rStyle w:val="Hyperlink"/>
            <w:noProof/>
          </w:rPr>
          <w:t>5.3</w:t>
        </w:r>
        <w:r w:rsidR="00E72DCC">
          <w:rPr>
            <w:rFonts w:asciiTheme="minorHAnsi" w:eastAsiaTheme="minorEastAsia" w:hAnsiTheme="minorHAnsi" w:cstheme="minorBidi"/>
            <w:noProof/>
            <w:sz w:val="22"/>
            <w:szCs w:val="22"/>
          </w:rPr>
          <w:tab/>
        </w:r>
        <w:r w:rsidR="00E72DCC" w:rsidRPr="00310AF7">
          <w:rPr>
            <w:rStyle w:val="Hyperlink"/>
            <w:noProof/>
          </w:rPr>
          <w:t>Bewertung</w:t>
        </w:r>
        <w:r w:rsidR="00E72DCC">
          <w:rPr>
            <w:noProof/>
            <w:webHidden/>
          </w:rPr>
          <w:tab/>
        </w:r>
        <w:r w:rsidR="00E72DCC">
          <w:rPr>
            <w:noProof/>
            <w:webHidden/>
          </w:rPr>
          <w:fldChar w:fldCharType="begin"/>
        </w:r>
        <w:r w:rsidR="00E72DCC">
          <w:rPr>
            <w:noProof/>
            <w:webHidden/>
          </w:rPr>
          <w:instrText xml:space="preserve"> PAGEREF _Toc510515710 \h </w:instrText>
        </w:r>
        <w:r w:rsidR="00E72DCC">
          <w:rPr>
            <w:noProof/>
            <w:webHidden/>
          </w:rPr>
        </w:r>
        <w:r w:rsidR="00E72DCC">
          <w:rPr>
            <w:noProof/>
            <w:webHidden/>
          </w:rPr>
          <w:fldChar w:fldCharType="separate"/>
        </w:r>
        <w:r w:rsidR="00BB0B90">
          <w:rPr>
            <w:noProof/>
            <w:webHidden/>
          </w:rPr>
          <w:t>10</w:t>
        </w:r>
        <w:r w:rsidR="00E72DCC">
          <w:rPr>
            <w:noProof/>
            <w:webHidden/>
          </w:rPr>
          <w:fldChar w:fldCharType="end"/>
        </w:r>
      </w:hyperlink>
    </w:p>
    <w:p w14:paraId="1220F9B2" w14:textId="77777777" w:rsidR="00E72DCC" w:rsidRDefault="006059BD">
      <w:pPr>
        <w:pStyle w:val="Verzeichnis2"/>
        <w:rPr>
          <w:rFonts w:asciiTheme="minorHAnsi" w:eastAsiaTheme="minorEastAsia" w:hAnsiTheme="minorHAnsi" w:cstheme="minorBidi"/>
          <w:noProof/>
          <w:sz w:val="22"/>
          <w:szCs w:val="22"/>
        </w:rPr>
      </w:pPr>
      <w:hyperlink w:anchor="_Toc510515711" w:history="1">
        <w:r w:rsidR="00E72DCC" w:rsidRPr="00310AF7">
          <w:rPr>
            <w:rStyle w:val="Hyperlink"/>
            <w:noProof/>
          </w:rPr>
          <w:t>5.4</w:t>
        </w:r>
        <w:r w:rsidR="00E72DCC">
          <w:rPr>
            <w:rFonts w:asciiTheme="minorHAnsi" w:eastAsiaTheme="minorEastAsia" w:hAnsiTheme="minorHAnsi" w:cstheme="minorBidi"/>
            <w:noProof/>
            <w:sz w:val="22"/>
            <w:szCs w:val="22"/>
          </w:rPr>
          <w:tab/>
        </w:r>
        <w:r w:rsidR="00E72DCC" w:rsidRPr="00310AF7">
          <w:rPr>
            <w:rStyle w:val="Hyperlink"/>
            <w:noProof/>
          </w:rPr>
          <w:t>Kontaktformular</w:t>
        </w:r>
        <w:r w:rsidR="00E72DCC">
          <w:rPr>
            <w:noProof/>
            <w:webHidden/>
          </w:rPr>
          <w:tab/>
        </w:r>
        <w:r w:rsidR="00E72DCC">
          <w:rPr>
            <w:noProof/>
            <w:webHidden/>
          </w:rPr>
          <w:fldChar w:fldCharType="begin"/>
        </w:r>
        <w:r w:rsidR="00E72DCC">
          <w:rPr>
            <w:noProof/>
            <w:webHidden/>
          </w:rPr>
          <w:instrText xml:space="preserve"> PAGEREF _Toc510515711 \h </w:instrText>
        </w:r>
        <w:r w:rsidR="00E72DCC">
          <w:rPr>
            <w:noProof/>
            <w:webHidden/>
          </w:rPr>
        </w:r>
        <w:r w:rsidR="00E72DCC">
          <w:rPr>
            <w:noProof/>
            <w:webHidden/>
          </w:rPr>
          <w:fldChar w:fldCharType="separate"/>
        </w:r>
        <w:r w:rsidR="00BB0B90">
          <w:rPr>
            <w:noProof/>
            <w:webHidden/>
          </w:rPr>
          <w:t>11</w:t>
        </w:r>
        <w:r w:rsidR="00E72DCC">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2" w:name="_Toc510515700"/>
      <w:r w:rsidRPr="00D1566F">
        <w:rPr>
          <w:lang w:val="de-DE"/>
        </w:rPr>
        <w:lastRenderedPageBreak/>
        <w:t>Einführung</w:t>
      </w:r>
      <w:bookmarkEnd w:id="22"/>
    </w:p>
    <w:p w14:paraId="5BA3CD68" w14:textId="1F84E4BA" w:rsidR="00997B3B" w:rsidRDefault="002E607E" w:rsidP="00247BE8">
      <w:r w:rsidRPr="002E607E">
        <w:t xml:space="preserve">Das Modul GDPR </w:t>
      </w:r>
      <w:r w:rsidR="00997B3B">
        <w:t>Opt-in</w:t>
      </w:r>
      <w:r w:rsidRPr="002E607E">
        <w:t xml:space="preserve"> stellt </w:t>
      </w:r>
      <w:r w:rsidR="0023025F">
        <w:t>Opt-in-</w:t>
      </w:r>
      <w:r w:rsidR="00997B3B">
        <w:t>F</w:t>
      </w:r>
      <w:r w:rsidRPr="002E607E">
        <w:t xml:space="preserve">unktionen bereit, welche der OXID eShop für die Umsetzung der Datenschutz-Grundverordnung (DSGVO) benötigt. </w:t>
      </w:r>
      <w:bookmarkStart w:id="23" w:name="_GoBack"/>
      <w:bookmarkEnd w:id="23"/>
    </w:p>
    <w:p w14:paraId="5618B3BD" w14:textId="77777777" w:rsidR="00997B3B" w:rsidRDefault="00997B3B" w:rsidP="00247BE8"/>
    <w:p w14:paraId="29A34CB6" w14:textId="730960CF" w:rsidR="0023025F" w:rsidRDefault="0023025F" w:rsidP="00247BE8">
      <w:r>
        <w:t>Damit wird ermöglicht, dass der Kunde beim Anlegen von Lieferadressen, bei der Registrierung im Shop, bei der Bewertung von Artikeln oder beim Abschicken einer Kontaktanfrage explizit der Speicherung und Verarbeitung seiner personenbezogenen Daten zustimmen muss.</w:t>
      </w:r>
      <w:r w:rsidR="00C36CAA">
        <w:t xml:space="preserve"> Für das Kontaktformular kann alternativ festgelegt werden, dass die </w:t>
      </w:r>
      <w:r w:rsidR="00C36CAA" w:rsidRPr="00C36CAA">
        <w:t xml:space="preserve">Daten nach </w:t>
      </w:r>
      <w:r w:rsidR="00C36CAA">
        <w:t xml:space="preserve">deren </w:t>
      </w:r>
      <w:r w:rsidR="00C36CAA" w:rsidRPr="00C36CAA">
        <w:t>Verarbeitung</w:t>
      </w:r>
      <w:r w:rsidR="00C36CAA">
        <w:t xml:space="preserve"> sofort gelöscht werden.</w:t>
      </w:r>
    </w:p>
    <w:p w14:paraId="78C2A960" w14:textId="77777777" w:rsidR="0023025F" w:rsidRDefault="0023025F" w:rsidP="00247BE8"/>
    <w:p w14:paraId="089FFC51" w14:textId="601B1E9A" w:rsidR="002E607E" w:rsidRDefault="002E607E" w:rsidP="00247BE8">
      <w:r w:rsidRPr="002E607E">
        <w:t xml:space="preserve">Die Funktionen des Moduls sind die Basis dafür, Anforderungen der Datenschutz-Grundverordnung im OXID eShop umzusetzen. Sie sind nach gründlicher Rechtsberatung und abhängig vom jeweiligen Geschäftsmodell im Shop einzusetzen. Sie resultieren aus der EU-Verordnung Nr. 2016/679, der General Data </w:t>
      </w:r>
      <w:proofErr w:type="spellStart"/>
      <w:r w:rsidRPr="002E607E">
        <w:t>Protection</w:t>
      </w:r>
      <w:proofErr w:type="spellEnd"/>
      <w:r w:rsidRPr="002E607E">
        <w:t xml:space="preserve"> Regulation (GDPR) und ihrer deutschen Umsetzung, der Datenschutz-Grundverordnung (DSGVO). Die Verordnung regelt die Verarbeitung personenbezogener Daten durch Unternehmen und öffentliche Stellen und gilt europaweit ab dem 25. Mai 2018.</w:t>
      </w:r>
    </w:p>
    <w:p w14:paraId="0B71D570" w14:textId="77777777" w:rsidR="002E607E" w:rsidRDefault="002E607E" w:rsidP="00247BE8"/>
    <w:p w14:paraId="2915D4D9" w14:textId="18962BC0" w:rsidR="002E607E" w:rsidRDefault="002E607E" w:rsidP="00247BE8">
      <w:r w:rsidRPr="002E607E">
        <w:t xml:space="preserve">Detaillierte Informationen zum Thema finden Sie beispielsweise auf einer Seite der freien Enzyklopädie Wikipedia: </w:t>
      </w:r>
      <w:hyperlink r:id="rId13" w:history="1">
        <w:r w:rsidRPr="002E607E">
          <w:rPr>
            <w:rStyle w:val="Hyperlink"/>
          </w:rPr>
          <w:t>https://de.wikipedia.org/wiki/Datenschutz-Grundverordnung</w:t>
        </w:r>
      </w:hyperlink>
      <w:r w:rsidRPr="002E607E">
        <w:t xml:space="preserve">. Auch die Webseiten von </w:t>
      </w:r>
      <w:proofErr w:type="spellStart"/>
      <w:r w:rsidRPr="002E607E">
        <w:t>Trusted</w:t>
      </w:r>
      <w:proofErr w:type="spellEnd"/>
      <w:r w:rsidRPr="002E607E">
        <w:t xml:space="preserve"> Shop und dem Händlerbund informieren speziell Shopbetreiber ausführlich über die Datenschutz-Grundverordnung: </w:t>
      </w:r>
      <w:hyperlink r:id="rId14" w:history="1">
        <w:r w:rsidRPr="002E607E">
          <w:rPr>
            <w:rStyle w:val="Hyperlink"/>
          </w:rPr>
          <w:t>https://shop.trustedshops.com/de/dsgvo</w:t>
        </w:r>
      </w:hyperlink>
      <w:r w:rsidRPr="002E607E">
        <w:t xml:space="preserve"> und </w:t>
      </w:r>
      <w:hyperlink r:id="rId15" w:history="1">
        <w:r w:rsidRPr="002E607E">
          <w:rPr>
            <w:rStyle w:val="Hyperlink"/>
          </w:rPr>
          <w:t>https://www.haendlerbund.de</w:t>
        </w:r>
      </w:hyperlink>
      <w:r w:rsidRPr="002E607E">
        <w:t>.</w:t>
      </w:r>
    </w:p>
    <w:p w14:paraId="31C24524" w14:textId="77777777" w:rsidR="00A1630A" w:rsidRPr="00D1566F" w:rsidRDefault="00A1630A" w:rsidP="00247BE8"/>
    <w:p w14:paraId="47119EDD" w14:textId="46C3B00C" w:rsidR="008F6728" w:rsidRPr="00D1566F" w:rsidRDefault="00B50F3E" w:rsidP="008F6728">
      <w:r w:rsidRPr="00D1566F">
        <w:t>Titel</w:t>
      </w:r>
      <w:r w:rsidR="007C4DE3" w:rsidRPr="00D1566F">
        <w:t xml:space="preserve"> des Moduls</w:t>
      </w:r>
      <w:r w:rsidRPr="00D1566F">
        <w:t xml:space="preserve">: </w:t>
      </w:r>
      <w:r w:rsidR="00454C88">
        <w:t>GDPR Opt-in</w:t>
      </w:r>
    </w:p>
    <w:p w14:paraId="6BC45356" w14:textId="0E378CE7" w:rsidR="00F8231B" w:rsidRPr="00D1566F" w:rsidRDefault="00F8231B" w:rsidP="00F45EB9">
      <w:pPr>
        <w:tabs>
          <w:tab w:val="left" w:pos="1134"/>
        </w:tabs>
      </w:pPr>
      <w:r w:rsidRPr="00D1566F">
        <w:t xml:space="preserve">Version: </w:t>
      </w:r>
      <w:r w:rsidR="00F45EB9" w:rsidRPr="00D1566F">
        <w:tab/>
      </w:r>
      <w:r w:rsidR="003665CE">
        <w:t>2</w:t>
      </w:r>
      <w:r w:rsidRPr="00D1566F">
        <w:t>.</w:t>
      </w:r>
      <w:r w:rsidR="002E1BF6"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6"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7" w:history="1">
        <w:r w:rsidR="00B50F3E" w:rsidRPr="00D1566F">
          <w:rPr>
            <w:rStyle w:val="Hyperlink"/>
          </w:rPr>
          <w:t>info@oxid-esales.com</w:t>
        </w:r>
      </w:hyperlink>
    </w:p>
    <w:p w14:paraId="2DDC1F56" w14:textId="77777777" w:rsidR="00243A34" w:rsidRPr="00D1566F" w:rsidRDefault="00243A34" w:rsidP="008F6728"/>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F3934A4" w14:textId="79128093" w:rsidR="00AB0712" w:rsidRDefault="00AB0712" w:rsidP="00AB0712">
      <w:pPr>
        <w:pStyle w:val="Listenabsatz"/>
        <w:numPr>
          <w:ilvl w:val="0"/>
          <w:numId w:val="6"/>
        </w:numPr>
      </w:pPr>
      <w:r>
        <w:t>Umsetzung der Datenschutz-Grundverordnung (DSGVO) zur Verarbeitung personenbezogener Daten</w:t>
      </w:r>
      <w:r w:rsidR="00CF7DC6">
        <w:t xml:space="preserve"> </w:t>
      </w:r>
      <w:r w:rsidR="00CF7DC6" w:rsidRPr="002E607E">
        <w:t>durch Unternehmen und öffentliche Stellen</w:t>
      </w:r>
    </w:p>
    <w:p w14:paraId="5222BCAE" w14:textId="3C4DFB96" w:rsidR="00AB0712" w:rsidRDefault="006955D9" w:rsidP="006955D9">
      <w:pPr>
        <w:pStyle w:val="Listenabsatz"/>
        <w:numPr>
          <w:ilvl w:val="0"/>
          <w:numId w:val="6"/>
        </w:numPr>
      </w:pPr>
      <w:r>
        <w:t>Opt-in beim Anlegen von</w:t>
      </w:r>
      <w:r w:rsidRPr="006955D9">
        <w:t xml:space="preserve"> Lieferadresse </w:t>
      </w:r>
      <w:r>
        <w:t xml:space="preserve">kann </w:t>
      </w:r>
      <w:r w:rsidRPr="006955D9">
        <w:t>an</w:t>
      </w:r>
      <w:r>
        <w:t>ge</w:t>
      </w:r>
      <w:r w:rsidRPr="006955D9">
        <w:t>zeig</w:t>
      </w:r>
      <w:r>
        <w:t>t werd</w:t>
      </w:r>
      <w:r w:rsidRPr="006955D9">
        <w:t>en</w:t>
      </w:r>
      <w:r w:rsidR="00AB0712">
        <w:t xml:space="preserve"> </w:t>
      </w:r>
    </w:p>
    <w:p w14:paraId="19AD37B4" w14:textId="447E0A36" w:rsidR="00AB0712" w:rsidRDefault="006955D9" w:rsidP="00AB0712">
      <w:pPr>
        <w:pStyle w:val="Listenabsatz"/>
        <w:numPr>
          <w:ilvl w:val="0"/>
          <w:numId w:val="6"/>
        </w:numPr>
      </w:pPr>
      <w:r>
        <w:t>Opt-in beim Registrieren im Shop kann eingeblendet werden</w:t>
      </w:r>
    </w:p>
    <w:p w14:paraId="253EBBB9" w14:textId="15ACE4DD" w:rsidR="00AB0712" w:rsidRDefault="006955D9" w:rsidP="00AB0712">
      <w:pPr>
        <w:pStyle w:val="Listenabsatz"/>
        <w:numPr>
          <w:ilvl w:val="0"/>
          <w:numId w:val="6"/>
        </w:numPr>
      </w:pPr>
      <w:r>
        <w:t>Opt-in bei der Bewertung von Artikel ist möglich</w:t>
      </w:r>
    </w:p>
    <w:p w14:paraId="76434318" w14:textId="57869D0D" w:rsidR="006955D9" w:rsidRPr="006955D9" w:rsidRDefault="00AB0712" w:rsidP="006955D9">
      <w:pPr>
        <w:pStyle w:val="Listenabsatz"/>
        <w:numPr>
          <w:ilvl w:val="0"/>
          <w:numId w:val="6"/>
        </w:numPr>
      </w:pPr>
      <w:r>
        <w:t>K</w:t>
      </w:r>
      <w:r w:rsidR="006955D9">
        <w:t xml:space="preserve">ontaktformular kann Opt-in </w:t>
      </w:r>
      <w:r w:rsidR="006955D9" w:rsidRPr="006955D9">
        <w:t>für Verarbeitung und statistische Verwendung der Daten anzeig</w:t>
      </w:r>
      <w:r w:rsidR="0025253A">
        <w:t>en</w:t>
      </w:r>
    </w:p>
    <w:p w14:paraId="4A77271A" w14:textId="02B01EA5" w:rsidR="003D1824" w:rsidRPr="00D1566F" w:rsidRDefault="006955D9" w:rsidP="006955D9">
      <w:pPr>
        <w:pStyle w:val="Listenabsatz"/>
        <w:numPr>
          <w:ilvl w:val="0"/>
          <w:numId w:val="6"/>
        </w:numPr>
      </w:pPr>
      <w:r>
        <w:t>Kontaktformular kann Hinweis auf das Löschen der Daten nach Verarbeitung anzeigen</w:t>
      </w:r>
      <w:r w:rsidR="003D1824" w:rsidRPr="00D1566F">
        <w:br w:type="page"/>
      </w:r>
    </w:p>
    <w:p w14:paraId="0625B40A" w14:textId="0469060D" w:rsidR="00B50F3E" w:rsidRDefault="00A6479B" w:rsidP="00A6479B">
      <w:pPr>
        <w:pStyle w:val="berschrift1"/>
        <w:rPr>
          <w:lang w:val="de-DE"/>
        </w:rPr>
      </w:pPr>
      <w:bookmarkStart w:id="24" w:name="_Toc510515701"/>
      <w:r w:rsidRPr="00D1566F">
        <w:rPr>
          <w:lang w:val="de-DE"/>
        </w:rPr>
        <w:lastRenderedPageBreak/>
        <w:t>Systemvoraussetzung</w:t>
      </w:r>
      <w:r w:rsidR="002E743F" w:rsidRPr="00D1566F">
        <w:rPr>
          <w:lang w:val="de-DE"/>
        </w:rPr>
        <w:t>en</w:t>
      </w:r>
      <w:bookmarkEnd w:id="24"/>
    </w:p>
    <w:p w14:paraId="23240DEB" w14:textId="7DE0ECD9" w:rsidR="0000637C" w:rsidRPr="0000637C" w:rsidRDefault="00B471C7" w:rsidP="0000637C">
      <w:r w:rsidRPr="00B471C7">
        <w:t xml:space="preserve">Für das Modul GDPR </w:t>
      </w:r>
      <w:r w:rsidR="00322E63">
        <w:t>Opt-in</w:t>
      </w:r>
      <w:r w:rsidRPr="00B471C7">
        <w:t xml:space="preserve"> sind keine speziellen Systemvoraussetzungen notwendig. Es gelten die des OXID eShop:</w:t>
      </w:r>
      <w:r w:rsidR="003E1FD6">
        <w:t xml:space="preserve"> </w:t>
      </w:r>
      <w:hyperlink r:id="rId18" w:history="1">
        <w:r w:rsidR="00554DA0" w:rsidRPr="00374111">
          <w:rPr>
            <w:rStyle w:val="Hyperlink"/>
          </w:rPr>
          <w:t>https://docs.oxid-esales.com/eshop/de/6.0/installation/neu-installation/server-und-systemvoraussetzungen.html</w:t>
        </w:r>
      </w:hyperlink>
      <w:r w:rsidR="00554DA0">
        <w:t xml:space="preserve">. </w:t>
      </w:r>
    </w:p>
    <w:p w14:paraId="517D476A" w14:textId="3383720A" w:rsidR="00A6479B" w:rsidRDefault="00A6479B" w:rsidP="00A6479B">
      <w:pPr>
        <w:pStyle w:val="berschrift1"/>
        <w:rPr>
          <w:lang w:val="de-DE"/>
        </w:rPr>
      </w:pPr>
      <w:bookmarkStart w:id="25" w:name="_Toc510515702"/>
      <w:r w:rsidRPr="00D1566F">
        <w:rPr>
          <w:lang w:val="de-DE"/>
        </w:rPr>
        <w:t>Installation</w:t>
      </w:r>
      <w:bookmarkEnd w:id="25"/>
    </w:p>
    <w:p w14:paraId="06CEB1B0" w14:textId="4C357DCE" w:rsidR="0000637C" w:rsidRPr="0000637C" w:rsidRDefault="00B471C7" w:rsidP="0000637C">
      <w:r w:rsidRPr="00B471C7">
        <w:t xml:space="preserve">Dieser Abschnitt beschreibt die Installation des Moduls GDPR </w:t>
      </w:r>
      <w:r w:rsidR="00322E63">
        <w:t>Opt-in</w:t>
      </w:r>
      <w:r w:rsidR="00554DA0">
        <w:t xml:space="preserve"> für den OXID eShop </w:t>
      </w:r>
      <w:r w:rsidR="00084809">
        <w:t>(</w:t>
      </w:r>
      <w:proofErr w:type="spellStart"/>
      <w:r w:rsidR="00084809">
        <w:t>Compilation</w:t>
      </w:r>
      <w:proofErr w:type="spellEnd"/>
      <w:r w:rsidR="00084809">
        <w:t xml:space="preserve">) </w:t>
      </w:r>
      <w:r w:rsidR="00554DA0">
        <w:t>6</w:t>
      </w:r>
      <w:r w:rsidRPr="00B471C7">
        <w:t>.</w:t>
      </w:r>
      <w:r w:rsidR="00084809">
        <w:t>2.0 und höher</w:t>
      </w:r>
      <w:r w:rsidRPr="00B471C7">
        <w:t>. Befolgen Sie die Anleitung Schritt für Schritt.</w:t>
      </w:r>
    </w:p>
    <w:p w14:paraId="02533705" w14:textId="49D5BE43" w:rsidR="0000637C" w:rsidRDefault="0000637C" w:rsidP="0000637C">
      <w:pPr>
        <w:pStyle w:val="berschrift2"/>
        <w:ind w:hanging="1997"/>
        <w:rPr>
          <w:lang w:val="de-DE"/>
        </w:rPr>
      </w:pPr>
      <w:bookmarkStart w:id="26" w:name="_Toc510515703"/>
      <w:r>
        <w:rPr>
          <w:lang w:val="de-DE"/>
        </w:rPr>
        <w:t xml:space="preserve">Modul </w:t>
      </w:r>
      <w:bookmarkEnd w:id="26"/>
      <w:r w:rsidR="001223B3">
        <w:rPr>
          <w:lang w:val="de-DE"/>
        </w:rPr>
        <w:t>installieren</w:t>
      </w:r>
    </w:p>
    <w:p w14:paraId="27F0DAD2" w14:textId="6BEDF381" w:rsidR="001223B3" w:rsidRDefault="001223B3" w:rsidP="001223B3">
      <w:bookmarkStart w:id="27" w:name="_Toc337651802"/>
      <w:bookmarkStart w:id="28" w:name="_Toc349642080"/>
      <w:bookmarkStart w:id="29" w:name="_Toc349643159"/>
      <w:bookmarkStart w:id="30" w:name="_Toc354657457"/>
      <w:bookmarkStart w:id="31" w:name="_Toc355611719"/>
      <w:bookmarkStart w:id="32" w:name="_Toc363138684"/>
      <w:bookmarkStart w:id="33" w:name="_Toc363138704"/>
      <w:bookmarkStart w:id="34" w:name="_Toc367197250"/>
      <w:bookmarkStart w:id="35" w:name="_Toc367275686"/>
      <w:bookmarkStart w:id="36" w:name="_Toc368046718"/>
      <w:bookmarkStart w:id="37" w:name="_Toc368047572"/>
      <w:bookmarkStart w:id="38" w:name="_Toc368048483"/>
      <w:bookmarkStart w:id="39" w:name="_Toc368386939"/>
      <w:bookmarkStart w:id="40" w:name="_Toc510515704"/>
      <w:bookmarkStart w:id="41" w:name="_Ref196626940"/>
      <w:bookmarkEnd w:id="27"/>
      <w:bookmarkEnd w:id="28"/>
      <w:bookmarkEnd w:id="29"/>
      <w:bookmarkEnd w:id="30"/>
      <w:bookmarkEnd w:id="31"/>
      <w:bookmarkEnd w:id="32"/>
      <w:bookmarkEnd w:id="33"/>
      <w:bookmarkEnd w:id="34"/>
      <w:bookmarkEnd w:id="35"/>
      <w:bookmarkEnd w:id="36"/>
      <w:bookmarkEnd w:id="37"/>
      <w:bookmarkEnd w:id="38"/>
      <w:bookmarkEnd w:id="39"/>
      <w:r>
        <w:t xml:space="preserve">Das Modul </w:t>
      </w:r>
      <w:r w:rsidRPr="00B471C7">
        <w:t xml:space="preserve">GDPR </w:t>
      </w:r>
      <w:r>
        <w:t xml:space="preserve">Opt-in muss aus dem Repository heruntergeladen und installiert werden. </w:t>
      </w:r>
      <w:r w:rsidRPr="009A0581">
        <w:t xml:space="preserve">Dazu </w:t>
      </w:r>
      <w:r w:rsidR="00AF1C25">
        <w:t>wi</w:t>
      </w:r>
      <w:r>
        <w:t>rd</w:t>
      </w:r>
      <w:r w:rsidRPr="009A0581">
        <w:t xml:space="preserve"> per Konsole </w:t>
      </w:r>
      <w:r w:rsidR="00AF1C25">
        <w:t xml:space="preserve">eines der </w:t>
      </w:r>
      <w:r w:rsidRPr="009A0581">
        <w:t>folgende</w:t>
      </w:r>
      <w:r w:rsidR="00AF1C25">
        <w:t>n</w:t>
      </w:r>
      <w:r w:rsidRPr="009A0581">
        <w:t xml:space="preserve"> Composer-Kommandos im Hauptverzeichnis des Shops ausgeführt:</w:t>
      </w:r>
    </w:p>
    <w:p w14:paraId="0DA073BB" w14:textId="77777777" w:rsidR="001223B3" w:rsidRDefault="001223B3" w:rsidP="001223B3"/>
    <w:p w14:paraId="5F848DF8" w14:textId="7A8123CF" w:rsidR="001223B3" w:rsidRDefault="00AF1C25" w:rsidP="001223B3">
      <w:proofErr w:type="spellStart"/>
      <w:r w:rsidRPr="00AF1C25">
        <w:rPr>
          <w:rStyle w:val="BenutzereingabenundCodeZchn"/>
        </w:rPr>
        <w:t>composer</w:t>
      </w:r>
      <w:proofErr w:type="spellEnd"/>
      <w:r w:rsidRPr="00AF1C25">
        <w:rPr>
          <w:rStyle w:val="BenutzereingabenundCodeZchn"/>
        </w:rPr>
        <w:t xml:space="preserve"> </w:t>
      </w:r>
      <w:proofErr w:type="spellStart"/>
      <w:r w:rsidRPr="00AF1C25">
        <w:rPr>
          <w:rStyle w:val="BenutzereingabenundCodeZchn"/>
        </w:rPr>
        <w:t>require</w:t>
      </w:r>
      <w:proofErr w:type="spellEnd"/>
      <w:r w:rsidRPr="00AF1C25">
        <w:rPr>
          <w:rStyle w:val="BenutzereingabenundCodeZchn"/>
        </w:rPr>
        <w:t xml:space="preserve"> oxid-</w:t>
      </w:r>
      <w:proofErr w:type="spellStart"/>
      <w:r w:rsidRPr="00AF1C25">
        <w:rPr>
          <w:rStyle w:val="BenutzereingabenundCodeZchn"/>
        </w:rPr>
        <w:t>esales</w:t>
      </w:r>
      <w:proofErr w:type="spellEnd"/>
      <w:r w:rsidRPr="00AF1C25">
        <w:rPr>
          <w:rStyle w:val="BenutzereingabenundCodeZchn"/>
        </w:rPr>
        <w:t>/</w:t>
      </w:r>
      <w:proofErr w:type="spellStart"/>
      <w:r w:rsidRPr="00AF1C25">
        <w:rPr>
          <w:rStyle w:val="BenutzereingabenundCodeZchn"/>
        </w:rPr>
        <w:t>gdpr</w:t>
      </w:r>
      <w:proofErr w:type="spellEnd"/>
      <w:r w:rsidRPr="00AF1C25">
        <w:rPr>
          <w:rStyle w:val="BenutzereingabenundCodeZchn"/>
        </w:rPr>
        <w:t>-</w:t>
      </w:r>
      <w:proofErr w:type="spellStart"/>
      <w:r w:rsidRPr="00AF1C25">
        <w:rPr>
          <w:rStyle w:val="BenutzereingabenundCodeZchn"/>
        </w:rPr>
        <w:t>optin</w:t>
      </w:r>
      <w:proofErr w:type="spellEnd"/>
      <w:r w:rsidRPr="00AF1C25">
        <w:rPr>
          <w:rStyle w:val="BenutzereingabenundCodeZchn"/>
        </w:rPr>
        <w:t>-module:^2.0.0</w:t>
      </w:r>
    </w:p>
    <w:p w14:paraId="4747A433" w14:textId="6D7A1FA3" w:rsidR="00AF1C25" w:rsidRDefault="00AF1C25" w:rsidP="001223B3">
      <w:r>
        <w:t>Installiert die letzte</w:t>
      </w:r>
      <w:r w:rsidR="009E0B86">
        <w:t>,</w:t>
      </w:r>
      <w:r w:rsidR="00084809">
        <w:t xml:space="preserve"> für den OXID eShop (</w:t>
      </w:r>
      <w:proofErr w:type="spellStart"/>
      <w:r w:rsidR="00084809">
        <w:t>Compilation</w:t>
      </w:r>
      <w:proofErr w:type="spellEnd"/>
      <w:r w:rsidR="00084809">
        <w:t>)</w:t>
      </w:r>
      <w:r>
        <w:t xml:space="preserve"> 6</w:t>
      </w:r>
      <w:r w:rsidRPr="00B471C7">
        <w:t>.</w:t>
      </w:r>
      <w:r w:rsidR="00084809">
        <w:t>0.2 und höher</w:t>
      </w:r>
      <w:r>
        <w:t xml:space="preserve"> veröffentlichte Version des Moduls.</w:t>
      </w:r>
    </w:p>
    <w:p w14:paraId="53AF3CB1" w14:textId="77777777" w:rsidR="00AF1C25" w:rsidRDefault="00AF1C25" w:rsidP="001223B3"/>
    <w:p w14:paraId="04B83882" w14:textId="170F2D56" w:rsidR="00AF1C25" w:rsidRDefault="00AF1C25" w:rsidP="001223B3">
      <w:proofErr w:type="spellStart"/>
      <w:r w:rsidRPr="00AF1C25">
        <w:rPr>
          <w:rStyle w:val="BenutzereingabenundCodeZchn"/>
        </w:rPr>
        <w:t>composer</w:t>
      </w:r>
      <w:proofErr w:type="spellEnd"/>
      <w:r w:rsidRPr="00AF1C25">
        <w:rPr>
          <w:rStyle w:val="BenutzereingabenundCodeZchn"/>
        </w:rPr>
        <w:t xml:space="preserve"> </w:t>
      </w:r>
      <w:proofErr w:type="spellStart"/>
      <w:r w:rsidRPr="00AF1C25">
        <w:rPr>
          <w:rStyle w:val="BenutzereingabenundCodeZchn"/>
        </w:rPr>
        <w:t>require</w:t>
      </w:r>
      <w:proofErr w:type="spellEnd"/>
      <w:r w:rsidRPr="00AF1C25">
        <w:rPr>
          <w:rStyle w:val="BenutzereingabenundCodeZchn"/>
        </w:rPr>
        <w:t xml:space="preserve"> oxid-</w:t>
      </w:r>
      <w:proofErr w:type="spellStart"/>
      <w:r w:rsidRPr="00AF1C25">
        <w:rPr>
          <w:rStyle w:val="BenutzereingabenundCodeZchn"/>
        </w:rPr>
        <w:t>esales</w:t>
      </w:r>
      <w:proofErr w:type="spellEnd"/>
      <w:r w:rsidRPr="00AF1C25">
        <w:rPr>
          <w:rStyle w:val="BenutzereingabenundCodeZchn"/>
        </w:rPr>
        <w:t>/</w:t>
      </w:r>
      <w:proofErr w:type="spellStart"/>
      <w:r w:rsidRPr="00AF1C25">
        <w:rPr>
          <w:rStyle w:val="BenutzereingabenundCodeZchn"/>
        </w:rPr>
        <w:t>gdpr-optin-module:dev-master</w:t>
      </w:r>
      <w:proofErr w:type="spellEnd"/>
    </w:p>
    <w:p w14:paraId="5E0772E5" w14:textId="22A37CD3" w:rsidR="001223B3" w:rsidRDefault="00AF1C25" w:rsidP="001223B3">
      <w:r>
        <w:t>Installiert die aktuelle und noch nicht veröffentlichte Version des Moduls.</w:t>
      </w:r>
    </w:p>
    <w:p w14:paraId="74B6A91B" w14:textId="10A62F86" w:rsidR="009167F2" w:rsidRPr="001E3F03" w:rsidRDefault="001E3F03" w:rsidP="001E3F03">
      <w:pPr>
        <w:pStyle w:val="berschrift2"/>
        <w:ind w:hanging="1997"/>
        <w:rPr>
          <w:lang w:val="de-DE"/>
        </w:rPr>
      </w:pPr>
      <w:r>
        <w:rPr>
          <w:lang w:val="de-DE"/>
        </w:rPr>
        <w:t>Modul a</w:t>
      </w:r>
      <w:r w:rsidR="00992BB6" w:rsidRPr="001E3F03">
        <w:rPr>
          <w:lang w:val="de-DE"/>
        </w:rPr>
        <w:t>ktivier</w:t>
      </w:r>
      <w:r>
        <w:rPr>
          <w:lang w:val="de-DE"/>
        </w:rPr>
        <w:t>en</w:t>
      </w:r>
      <w:bookmarkEnd w:id="40"/>
    </w:p>
    <w:p w14:paraId="73FC3EF8" w14:textId="44A43334" w:rsidR="004A6B6A" w:rsidRDefault="00992BB6" w:rsidP="004A6B6A">
      <w:r w:rsidRPr="008B59E6">
        <w:t xml:space="preserve">Das Modul </w:t>
      </w:r>
      <w:r w:rsidR="008B59E6" w:rsidRPr="00B471C7">
        <w:t xml:space="preserve">GDPR </w:t>
      </w:r>
      <w:r w:rsidR="0022169D">
        <w:t>Opt-in</w:t>
      </w:r>
      <w:r w:rsidR="004A6B6A" w:rsidRPr="008B59E6">
        <w:t xml:space="preserve"> muss im Shop aktiviert werden. </w:t>
      </w:r>
      <w:r w:rsidR="004A6B6A" w:rsidRPr="00D1566F">
        <w:t xml:space="preserve">In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CBC5B06" w14:textId="665A4CB0" w:rsidR="001E3F03" w:rsidRPr="00D1566F" w:rsidRDefault="001E3F03" w:rsidP="001E3F03">
      <w:pPr>
        <w:pStyle w:val="berschrift2"/>
        <w:ind w:hanging="1997"/>
        <w:rPr>
          <w:lang w:val="de-DE"/>
        </w:rPr>
      </w:pPr>
      <w:bookmarkStart w:id="42" w:name="_Toc510515705"/>
      <w:r w:rsidRPr="00D1566F">
        <w:rPr>
          <w:lang w:val="de-DE"/>
        </w:rPr>
        <w:t>Temporäre Dateien löschen</w:t>
      </w:r>
      <w:bookmarkEnd w:id="42"/>
    </w:p>
    <w:p w14:paraId="3266C4AA" w14:textId="506F8945" w:rsidR="001E3F03" w:rsidRPr="00D1566F" w:rsidRDefault="001E3F03" w:rsidP="004A6B6A">
      <w:r w:rsidRPr="00D1566F">
        <w:t xml:space="preserve">Löschen Sie alle Dateien und Ordner außer der </w:t>
      </w:r>
      <w:r w:rsidRPr="00D1566F">
        <w:rPr>
          <w:rStyle w:val="DateinamenundPfadeZchn"/>
        </w:rPr>
        <w:t>.htaccess</w:t>
      </w:r>
      <w:r w:rsidRPr="00D1566F">
        <w:t xml:space="preserve"> aus dem Verzeichnis </w:t>
      </w:r>
      <w:r w:rsidRPr="00D1566F">
        <w:rPr>
          <w:rStyle w:val="DateinamenundPfadeZchn"/>
        </w:rPr>
        <w:t>/tmp</w:t>
      </w:r>
      <w:r w:rsidRPr="00D1566F">
        <w:rPr>
          <w:rFonts w:ascii="Verdana,BoldItalic" w:hAnsi="Verdana,BoldItalic" w:cs="Verdana,BoldItalic"/>
          <w:b/>
          <w:bCs/>
          <w:i/>
          <w:iCs/>
          <w:color w:val="404040"/>
        </w:rPr>
        <w:t xml:space="preserve"> </w:t>
      </w:r>
      <w:r>
        <w:t>des Shops.</w:t>
      </w:r>
    </w:p>
    <w:p w14:paraId="7353192D" w14:textId="7E4390C5" w:rsidR="00D90423" w:rsidRPr="00D1566F" w:rsidRDefault="00D90423" w:rsidP="00D90423">
      <w:pPr>
        <w:pStyle w:val="berschrift1"/>
        <w:rPr>
          <w:lang w:val="de-DE"/>
        </w:rPr>
      </w:pPr>
      <w:bookmarkStart w:id="43" w:name="_Toc510515706"/>
      <w:bookmarkEnd w:id="41"/>
      <w:r w:rsidRPr="00D1566F">
        <w:rPr>
          <w:lang w:val="de-DE"/>
        </w:rPr>
        <w:t>Konfiguration</w:t>
      </w:r>
      <w:bookmarkEnd w:id="43"/>
    </w:p>
    <w:p w14:paraId="5106B130" w14:textId="0E464200" w:rsidR="007E5A50" w:rsidRDefault="009155A3" w:rsidP="007E5A50">
      <w:pPr>
        <w:rPr>
          <w:b/>
        </w:rPr>
      </w:pPr>
      <w:bookmarkStart w:id="44" w:name="_Ref231203733"/>
      <w:r>
        <w:t>Die</w:t>
      </w:r>
      <w:r w:rsidR="00870E17" w:rsidRPr="00870E17">
        <w:t xml:space="preserve"> Funktionen des Moduls lassen sich in dessen Einstellungen aktivieren bzw. deaktivieren. Gehen Sie dafür im Administrationsbereich zu </w:t>
      </w:r>
      <w:r w:rsidR="00870E17" w:rsidRPr="00870E17">
        <w:rPr>
          <w:b/>
        </w:rPr>
        <w:t>Erweiterungen</w:t>
      </w:r>
      <w:r w:rsidR="00870E17" w:rsidRPr="00870E17">
        <w:t xml:space="preserve"> -&gt; </w:t>
      </w:r>
      <w:r w:rsidR="00870E17" w:rsidRPr="00870E17">
        <w:rPr>
          <w:b/>
        </w:rPr>
        <w:t>Module</w:t>
      </w:r>
      <w:r w:rsidR="00870E17" w:rsidRPr="00870E17">
        <w:t xml:space="preserve"> und wählen Sie das Modul GDPR </w:t>
      </w:r>
      <w:r w:rsidR="0022169D">
        <w:t>Opt-in</w:t>
      </w:r>
      <w:r w:rsidR="00870E17" w:rsidRPr="00870E17">
        <w:t xml:space="preserve"> aus der Liste der Module. Sie finden die Einstellungen auf der Registerkarte </w:t>
      </w:r>
      <w:r w:rsidR="00870E17" w:rsidRPr="00870E17">
        <w:rPr>
          <w:b/>
        </w:rPr>
        <w:t>Einstell.</w:t>
      </w:r>
    </w:p>
    <w:p w14:paraId="102AD506" w14:textId="385EAF80" w:rsidR="00870E17" w:rsidRDefault="00036EB7" w:rsidP="007E5A50">
      <w:pPr>
        <w:rPr>
          <w:b/>
        </w:rPr>
      </w:pPr>
      <w:r>
        <w:rPr>
          <w:noProof/>
        </w:rPr>
        <w:lastRenderedPageBreak/>
        <w:drawing>
          <wp:anchor distT="0" distB="0" distL="114300" distR="114300" simplePos="0" relativeHeight="251679744" behindDoc="0" locked="0" layoutInCell="1" allowOverlap="1" wp14:anchorId="54AADC17" wp14:editId="1D00A59A">
            <wp:simplePos x="0" y="0"/>
            <wp:positionH relativeFrom="margin">
              <wp:align>right</wp:align>
            </wp:positionH>
            <wp:positionV relativeFrom="paragraph">
              <wp:posOffset>3175</wp:posOffset>
            </wp:positionV>
            <wp:extent cx="6105525" cy="3362325"/>
            <wp:effectExtent l="0" t="0" r="9525" b="9525"/>
            <wp:wrapTopAndBottom/>
            <wp:docPr id="7"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05525" cy="3362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1133B458" wp14:editId="617CCFB2">
                <wp:simplePos x="0" y="0"/>
                <wp:positionH relativeFrom="margin">
                  <wp:align>left</wp:align>
                </wp:positionH>
                <wp:positionV relativeFrom="paragraph">
                  <wp:posOffset>3534410</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BB0B90">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278.3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" stroked="f">
                <v:textbox inset="0,0,0,0">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BB0B90">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v:textbox>
                <w10:wrap type="square" anchorx="margin"/>
              </v:shape>
            </w:pict>
          </mc:Fallback>
        </mc:AlternateContent>
      </w:r>
    </w:p>
    <w:p w14:paraId="7FDF8174" w14:textId="12880500" w:rsidR="00870E17" w:rsidRDefault="00870E17" w:rsidP="007E5A50">
      <w:r w:rsidRPr="00870E17">
        <w:t xml:space="preserve"> </w:t>
      </w:r>
    </w:p>
    <w:p w14:paraId="2B081207" w14:textId="133855A8" w:rsidR="00870E17" w:rsidRDefault="00870E17" w:rsidP="007E5A50"/>
    <w:p w14:paraId="44E105CD" w14:textId="788B4430" w:rsidR="00870E17" w:rsidRPr="00870E17" w:rsidRDefault="00455E69" w:rsidP="00870E17">
      <w:pPr>
        <w:rPr>
          <w:b/>
        </w:rPr>
      </w:pPr>
      <w:r>
        <w:rPr>
          <w:b/>
        </w:rPr>
        <w:t>DSVGO-E</w:t>
      </w:r>
      <w:r w:rsidR="00870E17" w:rsidRPr="00870E17">
        <w:rPr>
          <w:b/>
        </w:rPr>
        <w:t>instellungen</w:t>
      </w:r>
    </w:p>
    <w:p w14:paraId="315B2244" w14:textId="1268A8E5" w:rsidR="00455E69" w:rsidRDefault="00EE743F" w:rsidP="00870E17">
      <w:r>
        <w:t>Hier kann eingestellt werden, ob für das Anlegen einer Lieferadresse, für die Registrierung im Shop und für die Bewertung von Artikeln die ausdrückliche Zustimmung des Kunden zur Speicherung und Verarbeitung seiner personenbezogenen Daten eingeholt werden muss. Ist die Einstellung aktiviert, wird dadurch im Frontend bei der Funktion ein entsprechender Hinweis angezeigt, de</w:t>
      </w:r>
      <w:r w:rsidR="004933B9">
        <w:t>n</w:t>
      </w:r>
      <w:r>
        <w:t xml:space="preserve"> der Kunde </w:t>
      </w:r>
      <w:r w:rsidR="004933B9">
        <w:t xml:space="preserve">zur Kenntnis nehmen muss und dem er </w:t>
      </w:r>
      <w:r>
        <w:t xml:space="preserve">durch </w:t>
      </w:r>
      <w:r w:rsidR="004933B9">
        <w:t xml:space="preserve">das </w:t>
      </w:r>
      <w:r>
        <w:t xml:space="preserve">Anhaken eines Kontrollkästchens </w:t>
      </w:r>
      <w:r w:rsidR="004933B9">
        <w:t>explizit zustimmt</w:t>
      </w:r>
      <w:r>
        <w:t>.</w:t>
      </w:r>
    </w:p>
    <w:p w14:paraId="297E1CAD" w14:textId="3DBD59CF" w:rsidR="0000637C" w:rsidRPr="00D1566F" w:rsidRDefault="0000637C" w:rsidP="007E5A50"/>
    <w:p w14:paraId="5433B8D0" w14:textId="46E0060D" w:rsidR="006B69BC" w:rsidRPr="006B69BC" w:rsidRDefault="006B69BC" w:rsidP="006B69BC">
      <w:pPr>
        <w:rPr>
          <w:b/>
        </w:rPr>
      </w:pPr>
      <w:r w:rsidRPr="006B69BC">
        <w:rPr>
          <w:b/>
        </w:rPr>
        <w:t xml:space="preserve">Einstellungen für </w:t>
      </w:r>
      <w:r w:rsidR="00455E69">
        <w:rPr>
          <w:b/>
        </w:rPr>
        <w:t>das Kontakt</w:t>
      </w:r>
      <w:r w:rsidR="003322DE">
        <w:rPr>
          <w:b/>
        </w:rPr>
        <w:t>f</w:t>
      </w:r>
      <w:r w:rsidR="00455E69">
        <w:rPr>
          <w:b/>
        </w:rPr>
        <w:t>ormular</w:t>
      </w:r>
    </w:p>
    <w:p w14:paraId="17BA9DC5" w14:textId="442B48F3" w:rsidR="00F046F3" w:rsidRDefault="003322DE" w:rsidP="006B69BC">
      <w:r>
        <w:t xml:space="preserve">Für das Kontaktformular kann zwischen zwei Optionen gewählt werden. Zum einen kann ein Hinweis angezeigt werden, dass alle durch die Anfrage übergebenen Daten nach ihrer Verarbeitung gelöscht werden. Zum anderen werden die Daten gespeichert und der Kunde muss dem explizit zustimmen. </w:t>
      </w:r>
    </w:p>
    <w:p w14:paraId="10D1CAF0" w14:textId="77777777" w:rsidR="006B69BC" w:rsidRDefault="006B69BC" w:rsidP="006B69BC"/>
    <w:bookmarkEnd w:id="44"/>
    <w:p w14:paraId="3342EAAE" w14:textId="3A407F68" w:rsidR="00E32FC3" w:rsidRDefault="00E32FC3">
      <w:pPr>
        <w:spacing w:line="240" w:lineRule="auto"/>
      </w:pPr>
      <w:r>
        <w:br w:type="page"/>
      </w:r>
    </w:p>
    <w:p w14:paraId="417ED88A" w14:textId="76F28F5B" w:rsidR="00C901F8" w:rsidRDefault="00C901F8" w:rsidP="00BB0524">
      <w:pPr>
        <w:pStyle w:val="berschrift1"/>
        <w:rPr>
          <w:lang w:val="de-DE"/>
        </w:rPr>
      </w:pPr>
      <w:bookmarkStart w:id="45" w:name="_Toc510515707"/>
      <w:r w:rsidRPr="00D1566F">
        <w:rPr>
          <w:lang w:val="de-DE"/>
        </w:rPr>
        <w:lastRenderedPageBreak/>
        <w:t>Funktionsbeschreibung</w:t>
      </w:r>
      <w:bookmarkEnd w:id="45"/>
    </w:p>
    <w:p w14:paraId="086370F0" w14:textId="089A8A21" w:rsidR="00455E69" w:rsidRDefault="001B6C4C" w:rsidP="001B6C4C">
      <w:r w:rsidRPr="001B6C4C">
        <w:t>Die Fun</w:t>
      </w:r>
      <w:r w:rsidR="00455E69">
        <w:t>ktionen, die das Modul GDPR Opt-in</w:t>
      </w:r>
      <w:r w:rsidRPr="001B6C4C">
        <w:t xml:space="preserve"> bereitstellt, können im Frontend des Shops genutzt werden.</w:t>
      </w:r>
      <w:r w:rsidR="004E4DC5">
        <w:t xml:space="preserve"> Sie fordern </w:t>
      </w:r>
      <w:r w:rsidR="000204FA">
        <w:t xml:space="preserve">von Kunden </w:t>
      </w:r>
      <w:r w:rsidR="004E4DC5">
        <w:t>die ausdrückliche Zustimmung zur S</w:t>
      </w:r>
      <w:r w:rsidR="000204FA">
        <w:t>peicherung und Verarbeitung ihr</w:t>
      </w:r>
      <w:r w:rsidR="004E4DC5">
        <w:t xml:space="preserve">er Daten beim Anlegen von </w:t>
      </w:r>
      <w:r w:rsidR="001747EB">
        <w:t>Lieferadresse</w:t>
      </w:r>
      <w:r w:rsidR="004E4DC5">
        <w:t xml:space="preserve">n, bei der </w:t>
      </w:r>
      <w:r w:rsidR="001747EB">
        <w:t>Registrierung</w:t>
      </w:r>
      <w:r w:rsidR="004E4DC5">
        <w:t xml:space="preserve"> im Shop, bei der </w:t>
      </w:r>
      <w:r w:rsidR="001747EB">
        <w:t xml:space="preserve">Bewertung </w:t>
      </w:r>
      <w:r w:rsidR="004E4DC5">
        <w:t>von Artikeln und beim Abschicken von Anfragen über das</w:t>
      </w:r>
      <w:r w:rsidR="001747EB">
        <w:t xml:space="preserve"> Kontaktformular</w:t>
      </w:r>
      <w:r w:rsidR="004E4DC5">
        <w:t>.</w:t>
      </w:r>
      <w:r w:rsidRPr="001B6C4C">
        <w:t xml:space="preserve"> </w:t>
      </w:r>
    </w:p>
    <w:p w14:paraId="224BBA32" w14:textId="77777777" w:rsidR="00BA3CEE" w:rsidRDefault="00BA3CEE" w:rsidP="001B6C4C"/>
    <w:p w14:paraId="52A4AEEF" w14:textId="7CD0D66C" w:rsidR="00F06FF5" w:rsidRDefault="004E4DC5" w:rsidP="005D06F7">
      <w:r>
        <w:t>D</w:t>
      </w:r>
      <w:r w:rsidR="00BA3CEE">
        <w:t xml:space="preserve">ie Opt-ins </w:t>
      </w:r>
      <w:r>
        <w:t>werden erst angezeigt</w:t>
      </w:r>
      <w:r w:rsidR="00BA3CEE">
        <w:t xml:space="preserve">, </w:t>
      </w:r>
      <w:r>
        <w:t>wenn der Kunde am Shop angemeldet ist</w:t>
      </w:r>
      <w:r w:rsidR="001B6C4C" w:rsidRPr="001B6C4C">
        <w:t>.</w:t>
      </w:r>
      <w:r w:rsidR="00BA3CEE">
        <w:t xml:space="preserve"> Einzige Ausnahme </w:t>
      </w:r>
      <w:r w:rsidR="00264061">
        <w:t xml:space="preserve">davon </w:t>
      </w:r>
      <w:r w:rsidR="00BA3CEE">
        <w:t>ist die Registrierung</w:t>
      </w:r>
      <w:r>
        <w:t>.</w:t>
      </w:r>
    </w:p>
    <w:p w14:paraId="35F58A97" w14:textId="12D7EF94" w:rsidR="00F06FF5" w:rsidRPr="00F06FF5" w:rsidRDefault="006E320C" w:rsidP="00F06FF5">
      <w:pPr>
        <w:pStyle w:val="berschrift2"/>
        <w:ind w:hanging="1997"/>
        <w:rPr>
          <w:lang w:val="de-DE"/>
        </w:rPr>
      </w:pPr>
      <w:bookmarkStart w:id="46" w:name="_Toc510515708"/>
      <w:r>
        <w:rPr>
          <w:lang w:val="de-DE"/>
        </w:rPr>
        <w:t>Lieferadresse</w:t>
      </w:r>
      <w:bookmarkEnd w:id="46"/>
    </w:p>
    <w:p w14:paraId="0029E7B2" w14:textId="600A2C0A" w:rsidR="00C31310" w:rsidRDefault="00F84F5D" w:rsidP="005D06F7">
      <w:r w:rsidRPr="00C02630">
        <w:t xml:space="preserve">Unter </w:t>
      </w:r>
      <w:r w:rsidRPr="00C02630">
        <w:rPr>
          <w:b/>
        </w:rPr>
        <w:t>Mein Konto</w:t>
      </w:r>
      <w:r w:rsidRPr="00C02630">
        <w:t xml:space="preserve"> -&gt; </w:t>
      </w:r>
      <w:r w:rsidRPr="00C02630">
        <w:rPr>
          <w:b/>
        </w:rPr>
        <w:t>Rechnungs- und Liefereinstellungen</w:t>
      </w:r>
      <w:r w:rsidRPr="00C02630">
        <w:t xml:space="preserve"> werden alle vorhandenen Lieferadressen eines Kunden aufgelistet, wenn das Kontrollkästchen </w:t>
      </w:r>
      <w:r w:rsidRPr="00C02630">
        <w:rPr>
          <w:b/>
        </w:rPr>
        <w:t>Rechnungsadresse als Lieferadresse verwenden</w:t>
      </w:r>
      <w:r w:rsidRPr="00C02630">
        <w:t xml:space="preserve"> nicht angehakt ist.</w:t>
      </w:r>
      <w:r>
        <w:t xml:space="preserve"> Hier kann eine vorhandene Lieferadresse bearbeitet oder eine neue hinzugefügt werden. </w:t>
      </w:r>
    </w:p>
    <w:p w14:paraId="27C77875" w14:textId="77777777" w:rsidR="00621C6F" w:rsidRDefault="00621C6F" w:rsidP="005D06F7"/>
    <w:p w14:paraId="7D2D076D" w14:textId="77777777" w:rsidR="00621C6F" w:rsidRDefault="00621C6F" w:rsidP="00621C6F">
      <w:r>
        <w:t xml:space="preserve">Wurde die Moduleinstellung </w:t>
      </w:r>
      <w:r w:rsidRPr="00C55886">
        <w:rPr>
          <w:b/>
        </w:rPr>
        <w:t>Opt-in für Lieferadresse anzeigen</w:t>
      </w:r>
      <w:r w:rsidRPr="00C55886">
        <w:t xml:space="preserve"> </w:t>
      </w:r>
      <w:r>
        <w:t>aktiviert, ist die explizite Zustimmung des Kunden notwendig, damit die Lieferadresse gespeichert werden kann.</w:t>
      </w:r>
    </w:p>
    <w:p w14:paraId="4382CAB2" w14:textId="77777777" w:rsidR="00621C6F" w:rsidRDefault="00621C6F" w:rsidP="00621C6F"/>
    <w:p w14:paraId="2A64EEE1" w14:textId="1E5D6116" w:rsidR="00621C6F" w:rsidRDefault="00621C6F" w:rsidP="005D06F7">
      <w:r>
        <w:t>Das Bearbeit</w:t>
      </w:r>
      <w:r w:rsidRPr="00C02630">
        <w:t xml:space="preserve">en </w:t>
      </w:r>
      <w:r>
        <w:t xml:space="preserve">und Hinzufügen </w:t>
      </w:r>
      <w:r w:rsidRPr="00C02630">
        <w:t>von Lieferadressen ist auch direkt im Bestellprozess möglich.</w:t>
      </w:r>
    </w:p>
    <w:p w14:paraId="73126309" w14:textId="56A90D0F" w:rsidR="00955618" w:rsidRDefault="00825F9E" w:rsidP="005D06F7">
      <w:r>
        <w:rPr>
          <w:noProof/>
        </w:rPr>
        <w:lastRenderedPageBreak/>
        <mc:AlternateContent>
          <mc:Choice Requires="wps">
            <w:drawing>
              <wp:anchor distT="0" distB="0" distL="114300" distR="114300" simplePos="0" relativeHeight="251682816" behindDoc="0" locked="0" layoutInCell="1" allowOverlap="1" wp14:anchorId="0D1847FE" wp14:editId="2544AEEA">
                <wp:simplePos x="0" y="0"/>
                <wp:positionH relativeFrom="margin">
                  <wp:align>left</wp:align>
                </wp:positionH>
                <wp:positionV relativeFrom="paragraph">
                  <wp:posOffset>6762750</wp:posOffset>
                </wp:positionV>
                <wp:extent cx="5748655" cy="200025"/>
                <wp:effectExtent l="0" t="0" r="4445" b="9525"/>
                <wp:wrapSquare wrapText="bothSides"/>
                <wp:docPr id="9" name="Textfeld 9"/>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847FE" id="Textfeld 9" o:spid="_x0000_s1027" type="#_x0000_t202" style="position:absolute;margin-left:0;margin-top:532.5pt;width:452.65pt;height:15.75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" stroked="f">
                <v:textbox inset="0,0,0,0">
                  <w:txbxContent>
                    <w:p w14:paraId="401ECE40" w14:textId="41D09CE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Pr>
                          <w:color w:val="auto"/>
                          <w:sz w:val="16"/>
                          <w:szCs w:val="16"/>
                        </w:rPr>
                        <w:t>Lieferadresse erstellen oder bearbeiten</w:t>
                      </w:r>
                    </w:p>
                  </w:txbxContent>
                </v:textbox>
                <w10:wrap type="square" anchorx="margin"/>
              </v:shape>
            </w:pict>
          </mc:Fallback>
        </mc:AlternateContent>
      </w:r>
      <w:r>
        <w:rPr>
          <w:noProof/>
        </w:rPr>
        <w:drawing>
          <wp:anchor distT="0" distB="0" distL="114300" distR="114300" simplePos="0" relativeHeight="251680768" behindDoc="0" locked="0" layoutInCell="1" allowOverlap="1" wp14:anchorId="016E396D" wp14:editId="43E63A86">
            <wp:simplePos x="0" y="0"/>
            <wp:positionH relativeFrom="margin">
              <wp:align>left</wp:align>
            </wp:positionH>
            <wp:positionV relativeFrom="paragraph">
              <wp:posOffset>38100</wp:posOffset>
            </wp:positionV>
            <wp:extent cx="5689600" cy="6503035"/>
            <wp:effectExtent l="38100" t="38100" r="101600" b="8826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bildung 2.png"/>
                    <pic:cNvPicPr/>
                  </pic:nvPicPr>
                  <pic:blipFill>
                    <a:blip r:embed="rId20">
                      <a:extLst>
                        <a:ext uri="{28A0092B-C50C-407E-A947-70E740481C1C}">
                          <a14:useLocalDpi xmlns:a14="http://schemas.microsoft.com/office/drawing/2010/main" val="0"/>
                        </a:ext>
                      </a:extLst>
                    </a:blip>
                    <a:stretch>
                      <a:fillRect/>
                    </a:stretch>
                  </pic:blipFill>
                  <pic:spPr>
                    <a:xfrm>
                      <a:off x="0" y="0"/>
                      <a:ext cx="5689600" cy="650303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6F71502" w14:textId="77777777" w:rsidR="00825F9E" w:rsidRDefault="00825F9E" w:rsidP="005D06F7"/>
    <w:p w14:paraId="5FEDCAF0" w14:textId="77777777" w:rsidR="00825F9E" w:rsidRDefault="00825F9E" w:rsidP="005D06F7"/>
    <w:p w14:paraId="6130CA23" w14:textId="77777777" w:rsidR="00621C6F" w:rsidRDefault="00621C6F" w:rsidP="005D06F7"/>
    <w:p w14:paraId="270983CC" w14:textId="42F9D744" w:rsidR="006E320C" w:rsidRPr="00A17D36" w:rsidRDefault="006E320C" w:rsidP="006E320C">
      <w:pPr>
        <w:pStyle w:val="berschrift2"/>
        <w:ind w:hanging="1997"/>
        <w:rPr>
          <w:lang w:val="de-DE"/>
        </w:rPr>
      </w:pPr>
      <w:bookmarkStart w:id="47" w:name="_Toc510515709"/>
      <w:r>
        <w:rPr>
          <w:lang w:val="de-DE"/>
        </w:rPr>
        <w:lastRenderedPageBreak/>
        <w:t>Registrierung</w:t>
      </w:r>
      <w:bookmarkEnd w:id="47"/>
    </w:p>
    <w:p w14:paraId="3311FD7B" w14:textId="230899FE" w:rsidR="006E320C" w:rsidRDefault="00C55886" w:rsidP="006E320C">
      <w:r>
        <w:t xml:space="preserve">Ein Kunde kann sich im Shop registrieren, indem er </w:t>
      </w:r>
      <w:r w:rsidR="008B11BD">
        <w:t xml:space="preserve">im Frontend </w:t>
      </w:r>
      <w:r>
        <w:t xml:space="preserve">den Link </w:t>
      </w:r>
      <w:r w:rsidRPr="00C55886">
        <w:rPr>
          <w:b/>
        </w:rPr>
        <w:t>Anmelden</w:t>
      </w:r>
      <w:r>
        <w:t xml:space="preserve"> klickt und dann auf </w:t>
      </w:r>
      <w:r w:rsidRPr="00C55886">
        <w:rPr>
          <w:b/>
        </w:rPr>
        <w:t>Registrieren</w:t>
      </w:r>
      <w:r>
        <w:t xml:space="preserve"> wechselt. Er kann aber auch im Bestellschritt zwei ein Konto im Shop eröffnen. </w:t>
      </w:r>
    </w:p>
    <w:p w14:paraId="756C4381" w14:textId="2636A671" w:rsidR="00C55886" w:rsidRDefault="00C55886" w:rsidP="006E320C"/>
    <w:p w14:paraId="5566AE16" w14:textId="580DA2BB" w:rsidR="00C55886" w:rsidRDefault="00C55886" w:rsidP="006E320C">
      <w:r>
        <w:t>Wurde die entsprechende Moduleinstellung aktiviert, kann die Registrierung nur abgeschlossen werden, wenn der dauerhaften Verwendung der im Formular angegebenen Daten für das Kundenkonto explizit zugestimmt wurde.</w:t>
      </w:r>
    </w:p>
    <w:p w14:paraId="315B1A0D" w14:textId="591FCA01" w:rsidR="00306A96" w:rsidRDefault="00306A96" w:rsidP="006E320C">
      <w:r>
        <w:rPr>
          <w:noProof/>
        </w:rPr>
        <w:drawing>
          <wp:anchor distT="0" distB="0" distL="114300" distR="114300" simplePos="0" relativeHeight="251683840" behindDoc="0" locked="0" layoutInCell="1" allowOverlap="1" wp14:anchorId="553407FD" wp14:editId="05235566">
            <wp:simplePos x="0" y="0"/>
            <wp:positionH relativeFrom="margin">
              <wp:align>left</wp:align>
            </wp:positionH>
            <wp:positionV relativeFrom="paragraph">
              <wp:posOffset>222250</wp:posOffset>
            </wp:positionV>
            <wp:extent cx="6119495" cy="2812415"/>
            <wp:effectExtent l="38100" t="38100" r="90805" b="10223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bildung 3.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812415"/>
                    </a:xfrm>
                    <a:prstGeom prst="rect">
                      <a:avLst/>
                    </a:prstGeom>
                    <a:effectLst>
                      <a:outerShdw blurRad="50800" dist="38100" dir="2700000" algn="tl" rotWithShape="0">
                        <a:prstClr val="black">
                          <a:alpha val="40000"/>
                        </a:prstClr>
                      </a:outerShdw>
                    </a:effectLst>
                  </pic:spPr>
                </pic:pic>
              </a:graphicData>
            </a:graphic>
          </wp:anchor>
        </w:drawing>
      </w:r>
    </w:p>
    <w:p w14:paraId="0F0328FC" w14:textId="64F77A7F" w:rsidR="00306A96" w:rsidRDefault="00EE62F2" w:rsidP="006E320C">
      <w:r>
        <w:rPr>
          <w:noProof/>
        </w:rPr>
        <mc:AlternateContent>
          <mc:Choice Requires="wps">
            <w:drawing>
              <wp:anchor distT="0" distB="0" distL="114300" distR="114300" simplePos="0" relativeHeight="251685888" behindDoc="0" locked="0" layoutInCell="1" allowOverlap="1" wp14:anchorId="6085B5BB" wp14:editId="40783EF6">
                <wp:simplePos x="0" y="0"/>
                <wp:positionH relativeFrom="margin">
                  <wp:align>left</wp:align>
                </wp:positionH>
                <wp:positionV relativeFrom="paragraph">
                  <wp:posOffset>3032125</wp:posOffset>
                </wp:positionV>
                <wp:extent cx="5748655" cy="200025"/>
                <wp:effectExtent l="0" t="0" r="4445" b="9525"/>
                <wp:wrapSquare wrapText="bothSides"/>
                <wp:docPr id="11" name="Textfeld 11"/>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5B5BB" id="Textfeld 11" o:spid="_x0000_s1028" type="#_x0000_t202" style="position:absolute;margin-left:0;margin-top:238.75pt;width:452.65pt;height:15.7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" stroked="f">
                <v:textbox inset="0,0,0,0">
                  <w:txbxContent>
                    <w:p w14:paraId="5C07612A" w14:textId="0AB782DB" w:rsidR="00306A96" w:rsidRPr="00401DE4" w:rsidRDefault="00306A96" w:rsidP="00306A96">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Registrierung</w:t>
                      </w:r>
                    </w:p>
                  </w:txbxContent>
                </v:textbox>
                <w10:wrap type="square" anchorx="margin"/>
              </v:shape>
            </w:pict>
          </mc:Fallback>
        </mc:AlternateContent>
      </w:r>
    </w:p>
    <w:p w14:paraId="0BC4F9EC" w14:textId="6C9F0C15" w:rsidR="00E32FC3" w:rsidRDefault="00E32FC3" w:rsidP="00E32FC3"/>
    <w:p w14:paraId="54361F64" w14:textId="418BDFDF" w:rsidR="006E320C" w:rsidRPr="00A17D36" w:rsidRDefault="006E320C" w:rsidP="006E320C">
      <w:pPr>
        <w:pStyle w:val="berschrift2"/>
        <w:ind w:hanging="1997"/>
        <w:rPr>
          <w:lang w:val="de-DE"/>
        </w:rPr>
      </w:pPr>
      <w:bookmarkStart w:id="48" w:name="_Toc510515710"/>
      <w:r>
        <w:rPr>
          <w:lang w:val="de-DE"/>
        </w:rPr>
        <w:t>Bewertung</w:t>
      </w:r>
      <w:bookmarkEnd w:id="48"/>
    </w:p>
    <w:p w14:paraId="3B5F12A6" w14:textId="77118750" w:rsidR="006E320C" w:rsidRDefault="005818BE" w:rsidP="006E320C">
      <w:r>
        <w:t xml:space="preserve">Kunden können eine Bewertung zu einem Artikel schreiben und für diesen maximal fünf Sterne vergeben. Ist die Moduleinstellung </w:t>
      </w:r>
      <w:r w:rsidRPr="002553D1">
        <w:rPr>
          <w:b/>
        </w:rPr>
        <w:t>Opt-in für Artikelbewertungen anzeigen</w:t>
      </w:r>
      <w:r>
        <w:t xml:space="preserve"> aktiviert, wird ein Hinweis darauf eingeblendet, das</w:t>
      </w:r>
      <w:r w:rsidR="002553D1">
        <w:t>s die</w:t>
      </w:r>
      <w:r>
        <w:t xml:space="preserve"> Bewertung und der Name des Kunden auf der Detai</w:t>
      </w:r>
      <w:r w:rsidR="002553D1">
        <w:t>lseite des Artikels angezeigt we</w:t>
      </w:r>
      <w:r>
        <w:t>rd</w:t>
      </w:r>
      <w:r w:rsidR="002553D1">
        <w:t>en</w:t>
      </w:r>
      <w:r>
        <w:t>. Ohne die ausdrückliche Zustimmung durch Anhaken des Kontrollkästchen können die Bewertung und das Sterne-Rating nicht gespeichert werden.</w:t>
      </w:r>
    </w:p>
    <w:p w14:paraId="758CF234" w14:textId="335252DB" w:rsidR="00A6059D" w:rsidRDefault="00A6059D" w:rsidP="006E320C"/>
    <w:p w14:paraId="3B349A58" w14:textId="7815ECAB" w:rsidR="00A6059D" w:rsidRDefault="005870B7" w:rsidP="006E320C">
      <w:r>
        <w:rPr>
          <w:noProof/>
        </w:rPr>
        <w:lastRenderedPageBreak/>
        <mc:AlternateContent>
          <mc:Choice Requires="wps">
            <w:drawing>
              <wp:anchor distT="0" distB="0" distL="114300" distR="114300" simplePos="0" relativeHeight="251687936" behindDoc="0" locked="0" layoutInCell="1" allowOverlap="1" wp14:anchorId="652C9EE6" wp14:editId="224ECC2C">
                <wp:simplePos x="0" y="0"/>
                <wp:positionH relativeFrom="margin">
                  <wp:align>left</wp:align>
                </wp:positionH>
                <wp:positionV relativeFrom="paragraph">
                  <wp:posOffset>2676525</wp:posOffset>
                </wp:positionV>
                <wp:extent cx="5748655" cy="200025"/>
                <wp:effectExtent l="0" t="0" r="4445" b="9525"/>
                <wp:wrapSquare wrapText="bothSides"/>
                <wp:docPr id="12" name="Textfeld 12"/>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C9EE6" id="Textfeld 12" o:spid="_x0000_s1029" type="#_x0000_t202" style="position:absolute;margin-left:0;margin-top:210.75pt;width:452.65pt;height:15.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" stroked="f">
                <v:textbox inset="0,0,0,0">
                  <w:txbxContent>
                    <w:p w14:paraId="28596F71" w14:textId="19E39974"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Pr>
                          <w:color w:val="auto"/>
                          <w:sz w:val="16"/>
                          <w:szCs w:val="16"/>
                        </w:rPr>
                        <w:t>Artikel bewerten</w:t>
                      </w:r>
                    </w:p>
                  </w:txbxContent>
                </v:textbox>
                <w10:wrap type="square" anchorx="margin"/>
              </v:shape>
            </w:pict>
          </mc:Fallback>
        </mc:AlternateContent>
      </w:r>
      <w:r w:rsidR="00C95EED">
        <w:rPr>
          <w:noProof/>
        </w:rPr>
        <w:drawing>
          <wp:anchor distT="0" distB="0" distL="114300" distR="114300" simplePos="0" relativeHeight="251691008" behindDoc="0" locked="0" layoutInCell="1" allowOverlap="1" wp14:anchorId="7804B6DB" wp14:editId="7D3D4F10">
            <wp:simplePos x="0" y="0"/>
            <wp:positionH relativeFrom="margin">
              <wp:align>left</wp:align>
            </wp:positionH>
            <wp:positionV relativeFrom="paragraph">
              <wp:posOffset>38100</wp:posOffset>
            </wp:positionV>
            <wp:extent cx="6119495" cy="2451735"/>
            <wp:effectExtent l="38100" t="38100" r="90805" b="10096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bildung 4.png"/>
                    <pic:cNvPicPr/>
                  </pic:nvPicPr>
                  <pic:blipFill>
                    <a:blip r:embed="rId22">
                      <a:extLst>
                        <a:ext uri="{28A0092B-C50C-407E-A947-70E740481C1C}">
                          <a14:useLocalDpi xmlns:a14="http://schemas.microsoft.com/office/drawing/2010/main" val="0"/>
                        </a:ext>
                      </a:extLst>
                    </a:blip>
                    <a:stretch>
                      <a:fillRect/>
                    </a:stretch>
                  </pic:blipFill>
                  <pic:spPr>
                    <a:xfrm>
                      <a:off x="0" y="0"/>
                      <a:ext cx="6119495" cy="2451735"/>
                    </a:xfrm>
                    <a:prstGeom prst="rect">
                      <a:avLst/>
                    </a:prstGeom>
                    <a:effectLst>
                      <a:outerShdw blurRad="50800" dist="38100" dir="2700000" algn="tl" rotWithShape="0">
                        <a:prstClr val="black">
                          <a:alpha val="40000"/>
                        </a:prstClr>
                      </a:outerShdw>
                    </a:effectLst>
                  </pic:spPr>
                </pic:pic>
              </a:graphicData>
            </a:graphic>
          </wp:anchor>
        </w:drawing>
      </w:r>
    </w:p>
    <w:p w14:paraId="08A5897F" w14:textId="555697B0" w:rsidR="00A6059D" w:rsidRDefault="00A6059D" w:rsidP="006E320C"/>
    <w:p w14:paraId="495B438B" w14:textId="2F76C80F" w:rsidR="006E320C" w:rsidRPr="00A17D36" w:rsidRDefault="006E320C" w:rsidP="006E320C">
      <w:pPr>
        <w:pStyle w:val="berschrift2"/>
        <w:ind w:hanging="1997"/>
        <w:rPr>
          <w:lang w:val="de-DE"/>
        </w:rPr>
      </w:pPr>
      <w:bookmarkStart w:id="49" w:name="_Toc510515711"/>
      <w:r>
        <w:rPr>
          <w:lang w:val="de-DE"/>
        </w:rPr>
        <w:t>Kontaktformular</w:t>
      </w:r>
      <w:bookmarkEnd w:id="49"/>
    </w:p>
    <w:p w14:paraId="4A0422FF" w14:textId="49418FE7" w:rsidR="00C02630" w:rsidRDefault="005870B7" w:rsidP="006E320C">
      <w:r>
        <w:rPr>
          <w:noProof/>
        </w:rPr>
        <w:drawing>
          <wp:anchor distT="0" distB="0" distL="114300" distR="114300" simplePos="0" relativeHeight="251692032" behindDoc="0" locked="0" layoutInCell="1" allowOverlap="1" wp14:anchorId="0A121C55" wp14:editId="021842B1">
            <wp:simplePos x="0" y="0"/>
            <wp:positionH relativeFrom="margin">
              <wp:align>left</wp:align>
            </wp:positionH>
            <wp:positionV relativeFrom="paragraph">
              <wp:posOffset>1063625</wp:posOffset>
            </wp:positionV>
            <wp:extent cx="6119495" cy="3009265"/>
            <wp:effectExtent l="38100" t="38100" r="90805" b="9588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bildung 5.png"/>
                    <pic:cNvPicPr/>
                  </pic:nvPicPr>
                  <pic:blipFill>
                    <a:blip r:embed="rId23">
                      <a:extLst>
                        <a:ext uri="{28A0092B-C50C-407E-A947-70E740481C1C}">
                          <a14:useLocalDpi xmlns:a14="http://schemas.microsoft.com/office/drawing/2010/main" val="0"/>
                        </a:ext>
                      </a:extLst>
                    </a:blip>
                    <a:stretch>
                      <a:fillRect/>
                    </a:stretch>
                  </pic:blipFill>
                  <pic:spPr>
                    <a:xfrm>
                      <a:off x="0" y="0"/>
                      <a:ext cx="6119495" cy="3009265"/>
                    </a:xfrm>
                    <a:prstGeom prst="rect">
                      <a:avLst/>
                    </a:prstGeom>
                    <a:effectLst>
                      <a:outerShdw blurRad="50800" dist="38100" dir="2700000" algn="tl" rotWithShape="0">
                        <a:prstClr val="black">
                          <a:alpha val="40000"/>
                        </a:prstClr>
                      </a:outerShdw>
                    </a:effectLst>
                  </pic:spPr>
                </pic:pic>
              </a:graphicData>
            </a:graphic>
          </wp:anchor>
        </w:drawing>
      </w:r>
      <w:r w:rsidR="001F70D5">
        <w:t>Für das Kontaktformular kann festgelegt werden, dass die Daten der Anfrage für deren Beantwortung und für statistische Zwecke verwendet werden. Der Kunde muss den Bedingungen der Verarbeitung seiner Daten explizit zustimmen. Alternativ dazu können auch alle übermittelten Daten direkt nach der Verarbeitung gelöscht werden. Wurde diese Moduleinstellung gewählt, wi</w:t>
      </w:r>
      <w:r w:rsidR="002061AF">
        <w:t>rd dem Kunden ein diesbezüglicher</w:t>
      </w:r>
      <w:r w:rsidR="001F70D5">
        <w:t xml:space="preserve"> Hinweis angezeigt.</w:t>
      </w:r>
    </w:p>
    <w:p w14:paraId="16D41C04" w14:textId="1533A005" w:rsidR="00A6059D" w:rsidRPr="00A17D36" w:rsidRDefault="005870B7" w:rsidP="006E320C">
      <w:r>
        <w:rPr>
          <w:noProof/>
        </w:rPr>
        <mc:AlternateContent>
          <mc:Choice Requires="wps">
            <w:drawing>
              <wp:anchor distT="0" distB="0" distL="114300" distR="114300" simplePos="0" relativeHeight="251689984" behindDoc="0" locked="0" layoutInCell="1" allowOverlap="1" wp14:anchorId="69708853" wp14:editId="778A7190">
                <wp:simplePos x="0" y="0"/>
                <wp:positionH relativeFrom="margin">
                  <wp:align>left</wp:align>
                </wp:positionH>
                <wp:positionV relativeFrom="paragraph">
                  <wp:posOffset>3394075</wp:posOffset>
                </wp:positionV>
                <wp:extent cx="5748655" cy="200025"/>
                <wp:effectExtent l="0" t="0" r="4445" b="9525"/>
                <wp:wrapSquare wrapText="bothSides"/>
                <wp:docPr id="13" name="Textfeld 13"/>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08853" id="Textfeld 13" o:spid="_x0000_s1030" type="#_x0000_t202" style="position:absolute;margin-left:0;margin-top:267.25pt;width:452.65pt;height:15.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X4NwIAAHcEAAAOAAAAZHJzL2Uyb0RvYy54bWysVMFuGjEQvVfqP1i+lwUa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" stroked="f">
                <v:textbox inset="0,0,0,0">
                  <w:txbxContent>
                    <w:p w14:paraId="6243837E" w14:textId="286CC917" w:rsidR="00A6059D" w:rsidRPr="00401DE4" w:rsidRDefault="00A6059D" w:rsidP="00A6059D">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Pr>
                          <w:color w:val="auto"/>
                          <w:sz w:val="16"/>
                          <w:szCs w:val="16"/>
                        </w:rPr>
                        <w:t>Kontaktformular</w:t>
                      </w:r>
                    </w:p>
                  </w:txbxContent>
                </v:textbox>
                <w10:wrap type="square" anchorx="margin"/>
              </v:shape>
            </w:pict>
          </mc:Fallback>
        </mc:AlternateContent>
      </w:r>
    </w:p>
    <w:sectPr w:rsidR="00A6059D" w:rsidRPr="00A17D36"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2DADE" w14:textId="77777777" w:rsidR="006059BD" w:rsidRDefault="006059BD">
      <w:r>
        <w:separator/>
      </w:r>
    </w:p>
  </w:endnote>
  <w:endnote w:type="continuationSeparator" w:id="0">
    <w:p w14:paraId="3C458432" w14:textId="77777777" w:rsidR="006059BD" w:rsidRDefault="00605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566920D2"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3665CE">
                            <w:t>2</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566920D2"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3665CE">
                      <w:t>2</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BB0B90">
                            <w:rPr>
                              <w:noProof/>
                            </w:rPr>
                            <w:t>5</w:t>
                          </w:r>
                          <w:r>
                            <w:rPr>
                              <w:noProof/>
                            </w:rPr>
                            <w:fldChar w:fldCharType="end"/>
                          </w:r>
                          <w:r w:rsidRPr="00CE2662">
                            <w:t>/</w:t>
                          </w:r>
                          <w:fldSimple w:instr=" NUMPAGES  ">
                            <w:r w:rsidR="00BB0B90">
                              <w:rPr>
                                <w:noProof/>
                              </w:rPr>
                              <w:t>11</w:t>
                            </w:r>
                          </w:fldSimple>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BB0B90">
                      <w:rPr>
                        <w:noProof/>
                      </w:rPr>
                      <w:t>5</w:t>
                    </w:r>
                    <w:r>
                      <w:rPr>
                        <w:noProof/>
                      </w:rPr>
                      <w:fldChar w:fldCharType="end"/>
                    </w:r>
                    <w:r w:rsidRPr="00CE2662">
                      <w:t>/</w:t>
                    </w:r>
                    <w:fldSimple w:instr=" NUMPAGES  ">
                      <w:r w:rsidR="00BB0B90">
                        <w:rPr>
                          <w:noProof/>
                        </w:rPr>
                        <w:t>11</w:t>
                      </w:r>
                    </w:fldSimple>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66F9E5B2"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3665CE">
                            <w:t>2</w:t>
                          </w:r>
                          <w:r w:rsidRPr="005A48ED">
                            <w:t>.</w:t>
                          </w:r>
                          <w:r>
                            <w:t>0</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66F9E5B2"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3665CE">
                      <w:t>2</w:t>
                    </w:r>
                    <w:r w:rsidRPr="005A48ED">
                      <w:t>.</w:t>
                    </w:r>
                    <w:r>
                      <w:t>0</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B55E8" w14:textId="77777777" w:rsidR="006059BD" w:rsidRDefault="006059BD">
      <w:r>
        <w:separator/>
      </w:r>
    </w:p>
  </w:footnote>
  <w:footnote w:type="continuationSeparator" w:id="0">
    <w:p w14:paraId="3CD8473E" w14:textId="77777777" w:rsidR="006059BD" w:rsidRDefault="006059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37C"/>
    <w:rsid w:val="00006CDE"/>
    <w:rsid w:val="00007A5A"/>
    <w:rsid w:val="0001037F"/>
    <w:rsid w:val="00010744"/>
    <w:rsid w:val="000136C5"/>
    <w:rsid w:val="00014696"/>
    <w:rsid w:val="000204FA"/>
    <w:rsid w:val="00021A4A"/>
    <w:rsid w:val="00021FE3"/>
    <w:rsid w:val="000252C7"/>
    <w:rsid w:val="0002538D"/>
    <w:rsid w:val="00026BE4"/>
    <w:rsid w:val="00027D9B"/>
    <w:rsid w:val="00031FCC"/>
    <w:rsid w:val="00032BAA"/>
    <w:rsid w:val="00032E7B"/>
    <w:rsid w:val="00032EB6"/>
    <w:rsid w:val="000331B4"/>
    <w:rsid w:val="00033FCE"/>
    <w:rsid w:val="0003532E"/>
    <w:rsid w:val="000355BB"/>
    <w:rsid w:val="000366C7"/>
    <w:rsid w:val="00036EB7"/>
    <w:rsid w:val="000427B1"/>
    <w:rsid w:val="00045031"/>
    <w:rsid w:val="00045E9D"/>
    <w:rsid w:val="000460A6"/>
    <w:rsid w:val="00052AFE"/>
    <w:rsid w:val="00053B9E"/>
    <w:rsid w:val="00061D85"/>
    <w:rsid w:val="00062FB0"/>
    <w:rsid w:val="00063FE4"/>
    <w:rsid w:val="00065444"/>
    <w:rsid w:val="00067CFC"/>
    <w:rsid w:val="00071805"/>
    <w:rsid w:val="00075B54"/>
    <w:rsid w:val="00076F2F"/>
    <w:rsid w:val="000771A1"/>
    <w:rsid w:val="00080D8F"/>
    <w:rsid w:val="0008232A"/>
    <w:rsid w:val="00082E57"/>
    <w:rsid w:val="00084809"/>
    <w:rsid w:val="00084E9B"/>
    <w:rsid w:val="00087352"/>
    <w:rsid w:val="000921AA"/>
    <w:rsid w:val="000926BA"/>
    <w:rsid w:val="00092874"/>
    <w:rsid w:val="000954B8"/>
    <w:rsid w:val="000A16DB"/>
    <w:rsid w:val="000A2783"/>
    <w:rsid w:val="000A3E81"/>
    <w:rsid w:val="000A59DF"/>
    <w:rsid w:val="000A7D8C"/>
    <w:rsid w:val="000B041A"/>
    <w:rsid w:val="000B0B00"/>
    <w:rsid w:val="000B1C1D"/>
    <w:rsid w:val="000B3729"/>
    <w:rsid w:val="000B589C"/>
    <w:rsid w:val="000B5CAD"/>
    <w:rsid w:val="000B62E2"/>
    <w:rsid w:val="000B66AE"/>
    <w:rsid w:val="000B7598"/>
    <w:rsid w:val="000C1B22"/>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64A4"/>
    <w:rsid w:val="000F78BB"/>
    <w:rsid w:val="000F7B8A"/>
    <w:rsid w:val="001010EB"/>
    <w:rsid w:val="00103AF1"/>
    <w:rsid w:val="00106788"/>
    <w:rsid w:val="0011150C"/>
    <w:rsid w:val="00111D16"/>
    <w:rsid w:val="001125B4"/>
    <w:rsid w:val="001153CD"/>
    <w:rsid w:val="0011659E"/>
    <w:rsid w:val="00116F5A"/>
    <w:rsid w:val="001174E8"/>
    <w:rsid w:val="001214C0"/>
    <w:rsid w:val="001223B3"/>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6077D"/>
    <w:rsid w:val="00163B4D"/>
    <w:rsid w:val="00163DC4"/>
    <w:rsid w:val="00163F89"/>
    <w:rsid w:val="0016406C"/>
    <w:rsid w:val="00165B16"/>
    <w:rsid w:val="00166258"/>
    <w:rsid w:val="00166953"/>
    <w:rsid w:val="00167A1B"/>
    <w:rsid w:val="00167CA1"/>
    <w:rsid w:val="001747EB"/>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BC5"/>
    <w:rsid w:val="001B1A72"/>
    <w:rsid w:val="001B2F7B"/>
    <w:rsid w:val="001B49C8"/>
    <w:rsid w:val="001B501C"/>
    <w:rsid w:val="001B6C4C"/>
    <w:rsid w:val="001B77B7"/>
    <w:rsid w:val="001C2D31"/>
    <w:rsid w:val="001C33AD"/>
    <w:rsid w:val="001C360F"/>
    <w:rsid w:val="001C749D"/>
    <w:rsid w:val="001C7736"/>
    <w:rsid w:val="001D0B72"/>
    <w:rsid w:val="001D298B"/>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0D5"/>
    <w:rsid w:val="001F72ED"/>
    <w:rsid w:val="001F746A"/>
    <w:rsid w:val="001F7FCE"/>
    <w:rsid w:val="0020116C"/>
    <w:rsid w:val="00201227"/>
    <w:rsid w:val="002031C7"/>
    <w:rsid w:val="0020361E"/>
    <w:rsid w:val="002061AF"/>
    <w:rsid w:val="0020768C"/>
    <w:rsid w:val="00207924"/>
    <w:rsid w:val="0021038C"/>
    <w:rsid w:val="00212046"/>
    <w:rsid w:val="00212DAD"/>
    <w:rsid w:val="0021512F"/>
    <w:rsid w:val="00215800"/>
    <w:rsid w:val="00217C71"/>
    <w:rsid w:val="00220296"/>
    <w:rsid w:val="0022169D"/>
    <w:rsid w:val="00221BFA"/>
    <w:rsid w:val="002223AE"/>
    <w:rsid w:val="00223004"/>
    <w:rsid w:val="00225507"/>
    <w:rsid w:val="00226D4D"/>
    <w:rsid w:val="0023025F"/>
    <w:rsid w:val="00232338"/>
    <w:rsid w:val="0023287B"/>
    <w:rsid w:val="00232CF2"/>
    <w:rsid w:val="0023663E"/>
    <w:rsid w:val="002372D4"/>
    <w:rsid w:val="0023743D"/>
    <w:rsid w:val="00237D21"/>
    <w:rsid w:val="00240038"/>
    <w:rsid w:val="00242AB7"/>
    <w:rsid w:val="00243A34"/>
    <w:rsid w:val="00243F7C"/>
    <w:rsid w:val="00244455"/>
    <w:rsid w:val="00247569"/>
    <w:rsid w:val="002478C6"/>
    <w:rsid w:val="00247B39"/>
    <w:rsid w:val="00247BE8"/>
    <w:rsid w:val="00250C16"/>
    <w:rsid w:val="0025253A"/>
    <w:rsid w:val="0025279B"/>
    <w:rsid w:val="00254FF2"/>
    <w:rsid w:val="002550B6"/>
    <w:rsid w:val="002553D1"/>
    <w:rsid w:val="00256BB8"/>
    <w:rsid w:val="002603B4"/>
    <w:rsid w:val="00261227"/>
    <w:rsid w:val="00261870"/>
    <w:rsid w:val="0026251D"/>
    <w:rsid w:val="00263233"/>
    <w:rsid w:val="00264061"/>
    <w:rsid w:val="00265F37"/>
    <w:rsid w:val="00267BE1"/>
    <w:rsid w:val="0027076C"/>
    <w:rsid w:val="00270E0A"/>
    <w:rsid w:val="00271120"/>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E0205"/>
    <w:rsid w:val="002E045A"/>
    <w:rsid w:val="002E1BF6"/>
    <w:rsid w:val="002E1CCB"/>
    <w:rsid w:val="002E5294"/>
    <w:rsid w:val="002E607E"/>
    <w:rsid w:val="002E743F"/>
    <w:rsid w:val="002F2E6E"/>
    <w:rsid w:val="002F61DD"/>
    <w:rsid w:val="002F68E4"/>
    <w:rsid w:val="002F6B73"/>
    <w:rsid w:val="00300372"/>
    <w:rsid w:val="003021F0"/>
    <w:rsid w:val="00306A96"/>
    <w:rsid w:val="00307123"/>
    <w:rsid w:val="00310B1F"/>
    <w:rsid w:val="0031261B"/>
    <w:rsid w:val="003157DF"/>
    <w:rsid w:val="00321EC0"/>
    <w:rsid w:val="003224D6"/>
    <w:rsid w:val="00322E63"/>
    <w:rsid w:val="0032573D"/>
    <w:rsid w:val="00325D36"/>
    <w:rsid w:val="00327667"/>
    <w:rsid w:val="00327C5D"/>
    <w:rsid w:val="00327DB6"/>
    <w:rsid w:val="003322DE"/>
    <w:rsid w:val="00333EAE"/>
    <w:rsid w:val="00333FA6"/>
    <w:rsid w:val="00334673"/>
    <w:rsid w:val="00334C5B"/>
    <w:rsid w:val="003356B1"/>
    <w:rsid w:val="00336290"/>
    <w:rsid w:val="00336979"/>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42AC"/>
    <w:rsid w:val="00357F3C"/>
    <w:rsid w:val="00361487"/>
    <w:rsid w:val="0036339B"/>
    <w:rsid w:val="00365236"/>
    <w:rsid w:val="003659C7"/>
    <w:rsid w:val="00365B8B"/>
    <w:rsid w:val="003662FC"/>
    <w:rsid w:val="003665CE"/>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1FD6"/>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54C88"/>
    <w:rsid w:val="00455E69"/>
    <w:rsid w:val="00461152"/>
    <w:rsid w:val="004619FE"/>
    <w:rsid w:val="00464780"/>
    <w:rsid w:val="0046537F"/>
    <w:rsid w:val="00467060"/>
    <w:rsid w:val="00467805"/>
    <w:rsid w:val="00467AC5"/>
    <w:rsid w:val="0047011D"/>
    <w:rsid w:val="004707AE"/>
    <w:rsid w:val="00470B3D"/>
    <w:rsid w:val="00472533"/>
    <w:rsid w:val="00472AA7"/>
    <w:rsid w:val="00482E7F"/>
    <w:rsid w:val="00483664"/>
    <w:rsid w:val="00483F67"/>
    <w:rsid w:val="0048714B"/>
    <w:rsid w:val="00490344"/>
    <w:rsid w:val="004933B9"/>
    <w:rsid w:val="004949E3"/>
    <w:rsid w:val="0049635D"/>
    <w:rsid w:val="004A2938"/>
    <w:rsid w:val="004A452A"/>
    <w:rsid w:val="004A5269"/>
    <w:rsid w:val="004A6B6A"/>
    <w:rsid w:val="004A7334"/>
    <w:rsid w:val="004B05A8"/>
    <w:rsid w:val="004B1B3F"/>
    <w:rsid w:val="004B2166"/>
    <w:rsid w:val="004B2340"/>
    <w:rsid w:val="004B4562"/>
    <w:rsid w:val="004B668A"/>
    <w:rsid w:val="004B6C83"/>
    <w:rsid w:val="004C1AF5"/>
    <w:rsid w:val="004C2179"/>
    <w:rsid w:val="004C5D97"/>
    <w:rsid w:val="004D2395"/>
    <w:rsid w:val="004D3789"/>
    <w:rsid w:val="004D4C49"/>
    <w:rsid w:val="004D6FE9"/>
    <w:rsid w:val="004D7E56"/>
    <w:rsid w:val="004E0637"/>
    <w:rsid w:val="004E2C2B"/>
    <w:rsid w:val="004E3E3E"/>
    <w:rsid w:val="004E4DC5"/>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7833"/>
    <w:rsid w:val="00510750"/>
    <w:rsid w:val="00511FF4"/>
    <w:rsid w:val="00512342"/>
    <w:rsid w:val="00512E27"/>
    <w:rsid w:val="0051587B"/>
    <w:rsid w:val="00516EC2"/>
    <w:rsid w:val="00521004"/>
    <w:rsid w:val="00521892"/>
    <w:rsid w:val="005219D7"/>
    <w:rsid w:val="0052247C"/>
    <w:rsid w:val="0052446D"/>
    <w:rsid w:val="00524A87"/>
    <w:rsid w:val="00524D12"/>
    <w:rsid w:val="005251A1"/>
    <w:rsid w:val="00526E06"/>
    <w:rsid w:val="00527FD7"/>
    <w:rsid w:val="00533CED"/>
    <w:rsid w:val="00541042"/>
    <w:rsid w:val="005418E7"/>
    <w:rsid w:val="005419BD"/>
    <w:rsid w:val="005429DE"/>
    <w:rsid w:val="00545844"/>
    <w:rsid w:val="0055138B"/>
    <w:rsid w:val="005543E4"/>
    <w:rsid w:val="00554DA0"/>
    <w:rsid w:val="00555875"/>
    <w:rsid w:val="00556FB1"/>
    <w:rsid w:val="00561F24"/>
    <w:rsid w:val="005641E1"/>
    <w:rsid w:val="00567330"/>
    <w:rsid w:val="00567435"/>
    <w:rsid w:val="00567D13"/>
    <w:rsid w:val="005733D1"/>
    <w:rsid w:val="005807AD"/>
    <w:rsid w:val="00580C77"/>
    <w:rsid w:val="00581806"/>
    <w:rsid w:val="005818BE"/>
    <w:rsid w:val="0058332C"/>
    <w:rsid w:val="005840CB"/>
    <w:rsid w:val="0058480C"/>
    <w:rsid w:val="005870B7"/>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67F8"/>
    <w:rsid w:val="005B791E"/>
    <w:rsid w:val="005B7B2D"/>
    <w:rsid w:val="005C1FD1"/>
    <w:rsid w:val="005C38B9"/>
    <w:rsid w:val="005C5595"/>
    <w:rsid w:val="005C5A47"/>
    <w:rsid w:val="005C606C"/>
    <w:rsid w:val="005D06F7"/>
    <w:rsid w:val="005D0DC1"/>
    <w:rsid w:val="005D246F"/>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59BD"/>
    <w:rsid w:val="00607495"/>
    <w:rsid w:val="0060751C"/>
    <w:rsid w:val="006104F1"/>
    <w:rsid w:val="00612740"/>
    <w:rsid w:val="00613307"/>
    <w:rsid w:val="00613406"/>
    <w:rsid w:val="0061473F"/>
    <w:rsid w:val="006155E7"/>
    <w:rsid w:val="00615C61"/>
    <w:rsid w:val="00616743"/>
    <w:rsid w:val="006178CF"/>
    <w:rsid w:val="00621103"/>
    <w:rsid w:val="00621C6F"/>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7759E"/>
    <w:rsid w:val="0068039A"/>
    <w:rsid w:val="00681808"/>
    <w:rsid w:val="00683D41"/>
    <w:rsid w:val="0068467E"/>
    <w:rsid w:val="00686C1C"/>
    <w:rsid w:val="006914B3"/>
    <w:rsid w:val="0069191A"/>
    <w:rsid w:val="00691A8E"/>
    <w:rsid w:val="006944D7"/>
    <w:rsid w:val="00694840"/>
    <w:rsid w:val="006955D9"/>
    <w:rsid w:val="006961D9"/>
    <w:rsid w:val="0069623D"/>
    <w:rsid w:val="006A5CF6"/>
    <w:rsid w:val="006B2193"/>
    <w:rsid w:val="006B225B"/>
    <w:rsid w:val="006B2C53"/>
    <w:rsid w:val="006B3C4D"/>
    <w:rsid w:val="006B5DF4"/>
    <w:rsid w:val="006B5E23"/>
    <w:rsid w:val="006B62D4"/>
    <w:rsid w:val="006B69BC"/>
    <w:rsid w:val="006B6F4A"/>
    <w:rsid w:val="006C12C8"/>
    <w:rsid w:val="006C45BA"/>
    <w:rsid w:val="006C765D"/>
    <w:rsid w:val="006C77B4"/>
    <w:rsid w:val="006D015F"/>
    <w:rsid w:val="006D1109"/>
    <w:rsid w:val="006D56B7"/>
    <w:rsid w:val="006D5ACB"/>
    <w:rsid w:val="006E320C"/>
    <w:rsid w:val="006F1286"/>
    <w:rsid w:val="006F14B2"/>
    <w:rsid w:val="006F2CD4"/>
    <w:rsid w:val="006F2DAA"/>
    <w:rsid w:val="006F35AD"/>
    <w:rsid w:val="006F47B7"/>
    <w:rsid w:val="006F4B1C"/>
    <w:rsid w:val="006F51DC"/>
    <w:rsid w:val="006F5B26"/>
    <w:rsid w:val="006F5E84"/>
    <w:rsid w:val="006F6A74"/>
    <w:rsid w:val="00700976"/>
    <w:rsid w:val="00700BAC"/>
    <w:rsid w:val="0070492B"/>
    <w:rsid w:val="00705589"/>
    <w:rsid w:val="00713DCC"/>
    <w:rsid w:val="00715B07"/>
    <w:rsid w:val="00715D90"/>
    <w:rsid w:val="00717F8B"/>
    <w:rsid w:val="00742CD6"/>
    <w:rsid w:val="00743E20"/>
    <w:rsid w:val="007447EB"/>
    <w:rsid w:val="00745C1C"/>
    <w:rsid w:val="00746BDB"/>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B30"/>
    <w:rsid w:val="00795CB3"/>
    <w:rsid w:val="0079667E"/>
    <w:rsid w:val="007A0C84"/>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2BA0"/>
    <w:rsid w:val="0082330F"/>
    <w:rsid w:val="00824F16"/>
    <w:rsid w:val="00825F9E"/>
    <w:rsid w:val="00835BB1"/>
    <w:rsid w:val="00836C28"/>
    <w:rsid w:val="0083703D"/>
    <w:rsid w:val="008378A9"/>
    <w:rsid w:val="008415E1"/>
    <w:rsid w:val="00842A41"/>
    <w:rsid w:val="00845898"/>
    <w:rsid w:val="00850B60"/>
    <w:rsid w:val="00851AD8"/>
    <w:rsid w:val="00851BBE"/>
    <w:rsid w:val="008535C5"/>
    <w:rsid w:val="00853732"/>
    <w:rsid w:val="00854A3D"/>
    <w:rsid w:val="00862CCA"/>
    <w:rsid w:val="008632E9"/>
    <w:rsid w:val="00864E44"/>
    <w:rsid w:val="00865AEB"/>
    <w:rsid w:val="008660B9"/>
    <w:rsid w:val="00867036"/>
    <w:rsid w:val="008670AA"/>
    <w:rsid w:val="00870E17"/>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1BD"/>
    <w:rsid w:val="008B1418"/>
    <w:rsid w:val="008B1B5C"/>
    <w:rsid w:val="008B5228"/>
    <w:rsid w:val="008B59E6"/>
    <w:rsid w:val="008B6650"/>
    <w:rsid w:val="008B6C45"/>
    <w:rsid w:val="008C2176"/>
    <w:rsid w:val="008C6ACB"/>
    <w:rsid w:val="008C70BF"/>
    <w:rsid w:val="008C779F"/>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55A3"/>
    <w:rsid w:val="009167F2"/>
    <w:rsid w:val="009172E6"/>
    <w:rsid w:val="00917840"/>
    <w:rsid w:val="009178FE"/>
    <w:rsid w:val="00917DB7"/>
    <w:rsid w:val="00920382"/>
    <w:rsid w:val="00921477"/>
    <w:rsid w:val="00922C2B"/>
    <w:rsid w:val="009240F8"/>
    <w:rsid w:val="00930858"/>
    <w:rsid w:val="009337F0"/>
    <w:rsid w:val="00933A8F"/>
    <w:rsid w:val="0093728C"/>
    <w:rsid w:val="0094017E"/>
    <w:rsid w:val="00940AFB"/>
    <w:rsid w:val="009451C7"/>
    <w:rsid w:val="00945ECB"/>
    <w:rsid w:val="00950FF5"/>
    <w:rsid w:val="00955618"/>
    <w:rsid w:val="0095634C"/>
    <w:rsid w:val="00957CED"/>
    <w:rsid w:val="00960412"/>
    <w:rsid w:val="009623F8"/>
    <w:rsid w:val="0096493A"/>
    <w:rsid w:val="009651B6"/>
    <w:rsid w:val="00965DE7"/>
    <w:rsid w:val="00965E4F"/>
    <w:rsid w:val="00967BDA"/>
    <w:rsid w:val="009701C7"/>
    <w:rsid w:val="0097325C"/>
    <w:rsid w:val="009742C8"/>
    <w:rsid w:val="00975B2F"/>
    <w:rsid w:val="00977B22"/>
    <w:rsid w:val="00982F48"/>
    <w:rsid w:val="0098341B"/>
    <w:rsid w:val="00983F95"/>
    <w:rsid w:val="00984C4D"/>
    <w:rsid w:val="00991638"/>
    <w:rsid w:val="00992BB6"/>
    <w:rsid w:val="009935C4"/>
    <w:rsid w:val="00995AAD"/>
    <w:rsid w:val="00997B3B"/>
    <w:rsid w:val="009A1333"/>
    <w:rsid w:val="009A1536"/>
    <w:rsid w:val="009A28F9"/>
    <w:rsid w:val="009A2B7D"/>
    <w:rsid w:val="009A4776"/>
    <w:rsid w:val="009A6BB3"/>
    <w:rsid w:val="009A6DBB"/>
    <w:rsid w:val="009B016D"/>
    <w:rsid w:val="009B0576"/>
    <w:rsid w:val="009B44F0"/>
    <w:rsid w:val="009C05A5"/>
    <w:rsid w:val="009C605A"/>
    <w:rsid w:val="009D0DE4"/>
    <w:rsid w:val="009D2980"/>
    <w:rsid w:val="009D3403"/>
    <w:rsid w:val="009D405C"/>
    <w:rsid w:val="009D5E8F"/>
    <w:rsid w:val="009E0B86"/>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1630A"/>
    <w:rsid w:val="00A17D36"/>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551A5"/>
    <w:rsid w:val="00A57F64"/>
    <w:rsid w:val="00A6059D"/>
    <w:rsid w:val="00A63DE2"/>
    <w:rsid w:val="00A6463C"/>
    <w:rsid w:val="00A6479B"/>
    <w:rsid w:val="00A66D8B"/>
    <w:rsid w:val="00A74FE3"/>
    <w:rsid w:val="00A75690"/>
    <w:rsid w:val="00A76181"/>
    <w:rsid w:val="00A80477"/>
    <w:rsid w:val="00A80622"/>
    <w:rsid w:val="00A80DD9"/>
    <w:rsid w:val="00A81F66"/>
    <w:rsid w:val="00A8397F"/>
    <w:rsid w:val="00A852A8"/>
    <w:rsid w:val="00A90414"/>
    <w:rsid w:val="00A94554"/>
    <w:rsid w:val="00A95493"/>
    <w:rsid w:val="00A97AD3"/>
    <w:rsid w:val="00AA183D"/>
    <w:rsid w:val="00AA5E64"/>
    <w:rsid w:val="00AA61BA"/>
    <w:rsid w:val="00AA6CD6"/>
    <w:rsid w:val="00AA7FC7"/>
    <w:rsid w:val="00AB0712"/>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D703A"/>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1C25"/>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48B6"/>
    <w:rsid w:val="00B26DC2"/>
    <w:rsid w:val="00B303EB"/>
    <w:rsid w:val="00B31038"/>
    <w:rsid w:val="00B32B69"/>
    <w:rsid w:val="00B32C89"/>
    <w:rsid w:val="00B32CA7"/>
    <w:rsid w:val="00B35FE8"/>
    <w:rsid w:val="00B36666"/>
    <w:rsid w:val="00B43AF5"/>
    <w:rsid w:val="00B44141"/>
    <w:rsid w:val="00B46BCE"/>
    <w:rsid w:val="00B471C7"/>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1BF5"/>
    <w:rsid w:val="00B82D4D"/>
    <w:rsid w:val="00B854A6"/>
    <w:rsid w:val="00B86EB2"/>
    <w:rsid w:val="00B87146"/>
    <w:rsid w:val="00B872AA"/>
    <w:rsid w:val="00B90A7F"/>
    <w:rsid w:val="00B96065"/>
    <w:rsid w:val="00B96DAD"/>
    <w:rsid w:val="00B97D9E"/>
    <w:rsid w:val="00BA175A"/>
    <w:rsid w:val="00BA3CEE"/>
    <w:rsid w:val="00BA5E46"/>
    <w:rsid w:val="00BA6220"/>
    <w:rsid w:val="00BA705F"/>
    <w:rsid w:val="00BA797D"/>
    <w:rsid w:val="00BB0524"/>
    <w:rsid w:val="00BB0B90"/>
    <w:rsid w:val="00BB184E"/>
    <w:rsid w:val="00BB18AA"/>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630"/>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6A44"/>
    <w:rsid w:val="00C2751A"/>
    <w:rsid w:val="00C31310"/>
    <w:rsid w:val="00C3172E"/>
    <w:rsid w:val="00C31FFE"/>
    <w:rsid w:val="00C35DC4"/>
    <w:rsid w:val="00C36CAA"/>
    <w:rsid w:val="00C4038C"/>
    <w:rsid w:val="00C412DF"/>
    <w:rsid w:val="00C41822"/>
    <w:rsid w:val="00C428BC"/>
    <w:rsid w:val="00C44856"/>
    <w:rsid w:val="00C46B43"/>
    <w:rsid w:val="00C47CC9"/>
    <w:rsid w:val="00C55886"/>
    <w:rsid w:val="00C5613E"/>
    <w:rsid w:val="00C64783"/>
    <w:rsid w:val="00C65EB4"/>
    <w:rsid w:val="00C660EE"/>
    <w:rsid w:val="00C6645B"/>
    <w:rsid w:val="00C67217"/>
    <w:rsid w:val="00C67C73"/>
    <w:rsid w:val="00C70089"/>
    <w:rsid w:val="00C71C0C"/>
    <w:rsid w:val="00C75801"/>
    <w:rsid w:val="00C77F93"/>
    <w:rsid w:val="00C823C0"/>
    <w:rsid w:val="00C84433"/>
    <w:rsid w:val="00C8455C"/>
    <w:rsid w:val="00C84715"/>
    <w:rsid w:val="00C8589D"/>
    <w:rsid w:val="00C8675D"/>
    <w:rsid w:val="00C86EB8"/>
    <w:rsid w:val="00C901F8"/>
    <w:rsid w:val="00C92239"/>
    <w:rsid w:val="00C92F9A"/>
    <w:rsid w:val="00C94948"/>
    <w:rsid w:val="00C95EED"/>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DC6"/>
    <w:rsid w:val="00CF7F40"/>
    <w:rsid w:val="00D00EB4"/>
    <w:rsid w:val="00D011B7"/>
    <w:rsid w:val="00D0318E"/>
    <w:rsid w:val="00D04E73"/>
    <w:rsid w:val="00D05B4C"/>
    <w:rsid w:val="00D135E5"/>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59F6"/>
    <w:rsid w:val="00DB0781"/>
    <w:rsid w:val="00DB3720"/>
    <w:rsid w:val="00DC1A10"/>
    <w:rsid w:val="00DC3B9F"/>
    <w:rsid w:val="00DC56EB"/>
    <w:rsid w:val="00DC7B4E"/>
    <w:rsid w:val="00DD0751"/>
    <w:rsid w:val="00DD104A"/>
    <w:rsid w:val="00DD19E6"/>
    <w:rsid w:val="00DD1E5D"/>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7D5"/>
    <w:rsid w:val="00DF1DBD"/>
    <w:rsid w:val="00DF4566"/>
    <w:rsid w:val="00DF5D34"/>
    <w:rsid w:val="00DF6F43"/>
    <w:rsid w:val="00E004EB"/>
    <w:rsid w:val="00E012B6"/>
    <w:rsid w:val="00E03CC0"/>
    <w:rsid w:val="00E03E55"/>
    <w:rsid w:val="00E05841"/>
    <w:rsid w:val="00E11592"/>
    <w:rsid w:val="00E12229"/>
    <w:rsid w:val="00E1251E"/>
    <w:rsid w:val="00E13251"/>
    <w:rsid w:val="00E13A2A"/>
    <w:rsid w:val="00E15E47"/>
    <w:rsid w:val="00E20BD1"/>
    <w:rsid w:val="00E212B2"/>
    <w:rsid w:val="00E212E8"/>
    <w:rsid w:val="00E25139"/>
    <w:rsid w:val="00E264B3"/>
    <w:rsid w:val="00E320A5"/>
    <w:rsid w:val="00E32300"/>
    <w:rsid w:val="00E32FC3"/>
    <w:rsid w:val="00E33C9E"/>
    <w:rsid w:val="00E40784"/>
    <w:rsid w:val="00E41748"/>
    <w:rsid w:val="00E4255B"/>
    <w:rsid w:val="00E45E9E"/>
    <w:rsid w:val="00E54103"/>
    <w:rsid w:val="00E54E2A"/>
    <w:rsid w:val="00E5742C"/>
    <w:rsid w:val="00E579FC"/>
    <w:rsid w:val="00E6172A"/>
    <w:rsid w:val="00E63B5B"/>
    <w:rsid w:val="00E6461A"/>
    <w:rsid w:val="00E728AF"/>
    <w:rsid w:val="00E72DCC"/>
    <w:rsid w:val="00E72FB3"/>
    <w:rsid w:val="00E73E3E"/>
    <w:rsid w:val="00E77738"/>
    <w:rsid w:val="00E854B8"/>
    <w:rsid w:val="00E86161"/>
    <w:rsid w:val="00E87570"/>
    <w:rsid w:val="00E87EEB"/>
    <w:rsid w:val="00E92714"/>
    <w:rsid w:val="00E92B87"/>
    <w:rsid w:val="00E95FE4"/>
    <w:rsid w:val="00EA1C99"/>
    <w:rsid w:val="00EA3A8E"/>
    <w:rsid w:val="00EA4577"/>
    <w:rsid w:val="00EB1106"/>
    <w:rsid w:val="00EB118D"/>
    <w:rsid w:val="00EB267F"/>
    <w:rsid w:val="00EB286D"/>
    <w:rsid w:val="00EB3B47"/>
    <w:rsid w:val="00EB619E"/>
    <w:rsid w:val="00EB6DB2"/>
    <w:rsid w:val="00EB7415"/>
    <w:rsid w:val="00EB7D80"/>
    <w:rsid w:val="00EC2DD1"/>
    <w:rsid w:val="00EC5D9B"/>
    <w:rsid w:val="00EC7B31"/>
    <w:rsid w:val="00ED0C09"/>
    <w:rsid w:val="00ED1C0B"/>
    <w:rsid w:val="00ED5FD4"/>
    <w:rsid w:val="00EE2B4E"/>
    <w:rsid w:val="00EE3047"/>
    <w:rsid w:val="00EE38D9"/>
    <w:rsid w:val="00EE43BD"/>
    <w:rsid w:val="00EE62F2"/>
    <w:rsid w:val="00EE743F"/>
    <w:rsid w:val="00EE7C96"/>
    <w:rsid w:val="00EF32E3"/>
    <w:rsid w:val="00EF353F"/>
    <w:rsid w:val="00EF6E1F"/>
    <w:rsid w:val="00F00574"/>
    <w:rsid w:val="00F006DD"/>
    <w:rsid w:val="00F0295D"/>
    <w:rsid w:val="00F046F3"/>
    <w:rsid w:val="00F06FF5"/>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4F5D"/>
    <w:rsid w:val="00F86628"/>
    <w:rsid w:val="00F873B8"/>
    <w:rsid w:val="00F876CF"/>
    <w:rsid w:val="00F879FE"/>
    <w:rsid w:val="00F90F51"/>
    <w:rsid w:val="00F93EBB"/>
    <w:rsid w:val="00F93ED0"/>
    <w:rsid w:val="00F941A9"/>
    <w:rsid w:val="00F95A99"/>
    <w:rsid w:val="00F96D93"/>
    <w:rsid w:val="00F977F1"/>
    <w:rsid w:val="00F977F6"/>
    <w:rsid w:val="00FA09BB"/>
    <w:rsid w:val="00FA1E6E"/>
    <w:rsid w:val="00FA2A7A"/>
    <w:rsid w:val="00FA2EB8"/>
    <w:rsid w:val="00FA6032"/>
    <w:rsid w:val="00FA7255"/>
    <w:rsid w:val="00FC15FE"/>
    <w:rsid w:val="00FC23BA"/>
    <w:rsid w:val="00FC26BE"/>
    <w:rsid w:val="00FD1C67"/>
    <w:rsid w:val="00FD2BE1"/>
    <w:rsid w:val="00FD43A7"/>
    <w:rsid w:val="00FD4B57"/>
    <w:rsid w:val="00FE05C0"/>
    <w:rsid w:val="00FE09C3"/>
    <w:rsid w:val="00FE0B26"/>
    <w:rsid w:val="00FE1AFC"/>
    <w:rsid w:val="00FE1F36"/>
    <w:rsid w:val="00FE2BB3"/>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79142">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228607813">
      <w:bodyDiv w:val="1"/>
      <w:marLeft w:val="0"/>
      <w:marRight w:val="0"/>
      <w:marTop w:val="0"/>
      <w:marBottom w:val="0"/>
      <w:divBdr>
        <w:top w:val="none" w:sz="0" w:space="0" w:color="auto"/>
        <w:left w:val="none" w:sz="0" w:space="0" w:color="auto"/>
        <w:bottom w:val="none" w:sz="0" w:space="0" w:color="auto"/>
        <w:right w:val="none" w:sz="0" w:space="0" w:color="auto"/>
      </w:divBdr>
      <w:divsChild>
        <w:div w:id="740371231">
          <w:marLeft w:val="0"/>
          <w:marRight w:val="0"/>
          <w:marTop w:val="0"/>
          <w:marBottom w:val="0"/>
          <w:divBdr>
            <w:top w:val="none" w:sz="0" w:space="0" w:color="auto"/>
            <w:left w:val="none" w:sz="0" w:space="0" w:color="auto"/>
            <w:bottom w:val="none" w:sz="0" w:space="0" w:color="auto"/>
            <w:right w:val="none" w:sz="0" w:space="0" w:color="auto"/>
          </w:divBdr>
        </w:div>
      </w:divsChild>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wikipedia.org/wiki/Datenschutz-Grundverordnung" TargetMode="External"/><Relationship Id="rId18" Type="http://schemas.openxmlformats.org/officeDocument/2006/relationships/hyperlink" Target="https://docs.oxid-esales.com/eshop/de/6.0/installation/neu-installation/server-und-systemvoraussetzungen.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info@oxid-esale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aendlerbund.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p.trustedshops.com/de/dsgvo"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AF8DC-45BA-4D67-A3C5-EFB6E839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1502</Words>
  <Characters>9464</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eVAT</vt:lpstr>
      <vt:lpstr>Installationsanleitung PayPal</vt:lpstr>
    </vt:vector>
  </TitlesOfParts>
  <Company>OXID eSales GmbH</Company>
  <LinksUpToDate>false</LinksUpToDate>
  <CharactersWithSpaces>10945</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GDPR Opt-in</dc:title>
  <dc:creator>OXID eSales</dc:creator>
  <dc:description>Beschreibt das Modul GDPR 2.0 für OXID eShop 6.0.2 und höher</dc:description>
  <cp:lastModifiedBy>Juergen Busch</cp:lastModifiedBy>
  <cp:revision>15</cp:revision>
  <cp:lastPrinted>2018-04-03T14:15:00Z</cp:lastPrinted>
  <dcterms:created xsi:type="dcterms:W3CDTF">2018-04-03T09:52:00Z</dcterms:created>
  <dcterms:modified xsi:type="dcterms:W3CDTF">2018-04-03T14:15:00Z</dcterms:modified>
</cp:coreProperties>
</file>